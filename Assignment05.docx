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Author"/>
        <w:tag w:val=""/>
        <w:id w:val="801587245"/>
        <w:placeholder>
          <w:docPart w:val="473C5287821348FD86926B6AC7DFAA79"/>
        </w:placeholder>
        <w:dataBinding w:prefixMappings="xmlns:ns0='http://purl.org/dc/elements/1.1/' xmlns:ns1='http://schemas.openxmlformats.org/package/2006/metadata/core-properties' " w:xpath="/ns1:coreProperties[1]/ns0:creator[1]" w:storeItemID="{6C3C8BC8-F283-45AE-878A-BAB7291924A1}"/>
        <w:text/>
      </w:sdtPr>
      <w:sdtContent>
        <w:p w14:paraId="1BFC8857" w14:textId="77777777" w:rsidR="007E0DE9" w:rsidRDefault="007E0DE9" w:rsidP="00EE5AD7">
          <w:pPr>
            <w:pStyle w:val="NoSpacing"/>
          </w:pPr>
          <w:r>
            <w:t>Rebecca Bergh</w:t>
          </w:r>
        </w:p>
      </w:sdtContent>
    </w:sdt>
    <w:sdt>
      <w:sdtPr>
        <w:alias w:val="Publish Date"/>
        <w:tag w:val=""/>
        <w:id w:val="1714460940"/>
        <w:placeholder>
          <w:docPart w:val="5F012EB5D30248CAA5B926FAC0FB55C0"/>
        </w:placeholder>
        <w:dataBinding w:prefixMappings="xmlns:ns0='http://schemas.microsoft.com/office/2006/coverPageProps' " w:xpath="/ns0:CoverPageProperties[1]/ns0:PublishDate[1]" w:storeItemID="{55AF091B-3C7A-41E3-B477-F2FDAA23CFDA}"/>
        <w:date w:fullDate="2024-07-28T00:00:00Z">
          <w:dateFormat w:val="M/d/yyyy"/>
          <w:lid w:val="en-US"/>
          <w:storeMappedDataAs w:val="dateTime"/>
          <w:calendar w:val="gregorian"/>
        </w:date>
      </w:sdtPr>
      <w:sdtContent>
        <w:p w14:paraId="42072F1F" w14:textId="47981266" w:rsidR="00EE5AD7" w:rsidRDefault="007A31B9" w:rsidP="00EE5AD7">
          <w:pPr>
            <w:pStyle w:val="NoSpacing"/>
          </w:pPr>
          <w:r>
            <w:t>7/28/2024</w:t>
          </w:r>
        </w:p>
      </w:sdtContent>
    </w:sdt>
    <w:p w14:paraId="28A796F9" w14:textId="77777777" w:rsidR="00EE5AD7" w:rsidRDefault="00EE5AD7" w:rsidP="00EE5AD7">
      <w:pPr>
        <w:pStyle w:val="NoSpacing"/>
      </w:pPr>
      <w:r>
        <w:t>Foundations of Programming: Python</w:t>
      </w:r>
    </w:p>
    <w:p w14:paraId="7B8A582D" w14:textId="392B7AAE" w:rsidR="007E0DE9" w:rsidRDefault="00000000">
      <w:sdt>
        <w:sdtPr>
          <w:alias w:val="Title"/>
          <w:tag w:val=""/>
          <w:id w:val="261339557"/>
          <w:placeholder>
            <w:docPart w:val="C1B329CC4BA242BFBD7A826E6BEE5799"/>
          </w:placeholder>
          <w:dataBinding w:prefixMappings="xmlns:ns0='http://purl.org/dc/elements/1.1/' xmlns:ns1='http://schemas.openxmlformats.org/package/2006/metadata/core-properties' " w:xpath="/ns1:coreProperties[1]/ns0:title[1]" w:storeItemID="{6C3C8BC8-F283-45AE-878A-BAB7291924A1}"/>
          <w:text/>
        </w:sdtPr>
        <w:sdtContent>
          <w:r w:rsidR="007A31B9">
            <w:t>Assignment 05</w:t>
          </w:r>
        </w:sdtContent>
      </w:sdt>
      <w:r w:rsidR="00A547B4">
        <w:br/>
      </w:r>
      <w:hyperlink r:id="rId7" w:history="1">
        <w:r w:rsidR="00FD58F5" w:rsidRPr="00BC17C6">
          <w:rPr>
            <w:rStyle w:val="Hyperlink"/>
          </w:rPr>
          <w:t>https://github.com/rlbergh/IntroToProg-Python-Mod05</w:t>
        </w:r>
      </w:hyperlink>
      <w:r w:rsidR="00FD58F5">
        <w:t xml:space="preserve"> </w:t>
      </w:r>
    </w:p>
    <w:p w14:paraId="0565C34B" w14:textId="55F23A92" w:rsidR="00EE5AD7" w:rsidRDefault="00000000" w:rsidP="00EE5AD7">
      <w:pPr>
        <w:pStyle w:val="Title"/>
      </w:pPr>
      <w:sdt>
        <w:sdtPr>
          <w:alias w:val="Title"/>
          <w:tag w:val=""/>
          <w:id w:val="727350848"/>
          <w:placeholder>
            <w:docPart w:val="A68AA820F97D4164842C803123E322FE"/>
          </w:placeholder>
          <w:dataBinding w:prefixMappings="xmlns:ns0='http://purl.org/dc/elements/1.1/' xmlns:ns1='http://schemas.openxmlformats.org/package/2006/metadata/core-properties' " w:xpath="/ns1:coreProperties[1]/ns0:title[1]" w:storeItemID="{6C3C8BC8-F283-45AE-878A-BAB7291924A1}"/>
          <w:text/>
        </w:sdtPr>
        <w:sdtContent>
          <w:r w:rsidR="007A31B9">
            <w:t>Assignment 05</w:t>
          </w:r>
        </w:sdtContent>
      </w:sdt>
    </w:p>
    <w:p w14:paraId="2C01BAFC" w14:textId="77777777" w:rsidR="00EE5AD7" w:rsidRDefault="00EE5AD7" w:rsidP="00EE5AD7">
      <w:pPr>
        <w:pStyle w:val="Heading1"/>
      </w:pPr>
      <w:r>
        <w:t>Introduction</w:t>
      </w:r>
    </w:p>
    <w:p w14:paraId="596F2BDD" w14:textId="7B937D0A" w:rsidR="00EE5AD7" w:rsidRDefault="007A31B9" w:rsidP="00EE5AD7">
      <w:r>
        <w:t>The starter file was tricky this week. It was set up with some initial code that was intended for use with a csv file. And the starter .</w:t>
      </w:r>
      <w:proofErr w:type="spellStart"/>
      <w:r>
        <w:t>json</w:t>
      </w:r>
      <w:proofErr w:type="spellEnd"/>
      <w:r>
        <w:t xml:space="preserve"> file had some inconsistencies that led to some errors. It was good to be able to diagnose those errors relatively easily and be able to fix them.  </w:t>
      </w:r>
    </w:p>
    <w:p w14:paraId="18F2A0B8" w14:textId="542145E8" w:rsidR="00EE5AD7" w:rsidRDefault="007A31B9" w:rsidP="00EE5AD7">
      <w:pPr>
        <w:pStyle w:val="Heading1"/>
      </w:pPr>
      <w:r>
        <w:t>Rearranging the file</w:t>
      </w:r>
    </w:p>
    <w:p w14:paraId="2F0C67BF" w14:textId="1BD33663" w:rsidR="00EE5AD7" w:rsidRDefault="007A31B9" w:rsidP="00EE5AD7">
      <w:r>
        <w:t xml:space="preserve">When I first opened the file, I decided to rearrange the variables to match the assignment instructions </w:t>
      </w:r>
      <w:proofErr w:type="gramStart"/>
      <w:r>
        <w:t>and also</w:t>
      </w:r>
      <w:proofErr w:type="gramEnd"/>
      <w:r>
        <w:t xml:space="preserve"> to put all of the original code in a ‘’’ comment ‘’’ so that I could reference it as I was making my own code, but not get confused about what was old and what was new. This helped me set aside the original code without deleting </w:t>
      </w:r>
      <w:proofErr w:type="gramStart"/>
      <w:r>
        <w:t>it, and</w:t>
      </w:r>
      <w:proofErr w:type="gramEnd"/>
      <w:r>
        <w:t xml:space="preserve"> forced me to write out all of my original code instead of just modifying the existing lines. </w:t>
      </w:r>
      <w:proofErr w:type="gramStart"/>
      <w:r w:rsidR="00C03940">
        <w:t>Ultimately</w:t>
      </w:r>
      <w:proofErr w:type="gramEnd"/>
      <w:r w:rsidR="00C03940">
        <w:t xml:space="preserve"> I did end of deleting the original code when I was finished, but it helped me gain perspective as I moved through the required functions of the program.</w:t>
      </w:r>
    </w:p>
    <w:p w14:paraId="184E364F" w14:textId="6AA71F34" w:rsidR="007A31B9" w:rsidRDefault="007A31B9" w:rsidP="007A31B9">
      <w:pPr>
        <w:pStyle w:val="Heading2"/>
      </w:pPr>
      <w:r>
        <w:t xml:space="preserve">Using the </w:t>
      </w:r>
      <w:r w:rsidR="005B4DCD">
        <w:t>‘</w:t>
      </w:r>
      <w:r>
        <w:t>try</w:t>
      </w:r>
      <w:r w:rsidR="005B4DCD">
        <w:t>’</w:t>
      </w:r>
      <w:r>
        <w:t xml:space="preserve"> function</w:t>
      </w:r>
    </w:p>
    <w:p w14:paraId="1DEA34C9" w14:textId="018823B7" w:rsidR="007A31B9" w:rsidRDefault="007A31B9" w:rsidP="007A31B9">
      <w:r>
        <w:t>Last week I ran into an issue when I tested my program without the csv file in the same directory folder. This week, I decided to try to fix that by using the try statement. I needed to implement this first before I got started on the rest of the program because once I was writing data to the “</w:t>
      </w:r>
      <w:proofErr w:type="spellStart"/>
      <w:r>
        <w:t>Enrollments.json</w:t>
      </w:r>
      <w:proofErr w:type="spellEnd"/>
      <w:r>
        <w:t xml:space="preserve">” file, it would have been more difficult to test the “try” part. </w:t>
      </w:r>
    </w:p>
    <w:p w14:paraId="417AD6C5" w14:textId="4ADC5A49" w:rsidR="007A31B9" w:rsidRDefault="007A31B9" w:rsidP="007A31B9">
      <w:r>
        <w:t xml:space="preserve">Ultimately, I wanted to attach a Boolean variable to whether the </w:t>
      </w:r>
      <w:r w:rsidR="00C03940">
        <w:t>“</w:t>
      </w:r>
      <w:proofErr w:type="spellStart"/>
      <w:r>
        <w:t>Enrollments.json</w:t>
      </w:r>
      <w:proofErr w:type="spellEnd"/>
      <w:r w:rsidR="00C03940">
        <w:t>”</w:t>
      </w:r>
      <w:r>
        <w:t xml:space="preserve"> file existed. I saw some references to a separate module you </w:t>
      </w:r>
      <w:proofErr w:type="gramStart"/>
      <w:r>
        <w:t>can</w:t>
      </w:r>
      <w:proofErr w:type="gramEnd"/>
      <w:r>
        <w:t xml:space="preserve"> important to be able to do this, but I thought I could try just using the “try” function instead and depending on the type of error, set my variable value. To my surprise, it worked well the first time. </w:t>
      </w:r>
      <w:r w:rsidR="008B1647">
        <w:t xml:space="preserve">(Stack Overflow, </w:t>
      </w:r>
      <w:hyperlink r:id="rId8" w:history="1">
        <w:r w:rsidR="008B1647" w:rsidRPr="00BC17C6">
          <w:rPr>
            <w:rStyle w:val="Hyperlink"/>
          </w:rPr>
          <w:t>https://stackoverflow.com/questions/20652527/python-try-except-with-of-if-else</w:t>
        </w:r>
      </w:hyperlink>
      <w:r w:rsidR="008B1647">
        <w:t>, 2024) (External Site)</w:t>
      </w:r>
    </w:p>
    <w:p w14:paraId="4544F35D" w14:textId="3217965A" w:rsidR="007A31B9" w:rsidRDefault="007A31B9" w:rsidP="007A31B9">
      <w:r>
        <w:t xml:space="preserve">Using the try function, I opened the </w:t>
      </w:r>
      <w:proofErr w:type="spellStart"/>
      <w:r>
        <w:t>json</w:t>
      </w:r>
      <w:proofErr w:type="spellEnd"/>
      <w:r>
        <w:t xml:space="preserve"> file in “read” mode. If it didn’t exist, then an error would be thrown. After “trying” to open the file and close it, I wrote an “except” line looking for the “File Not Found” error. If it found that </w:t>
      </w:r>
      <w:r w:rsidRPr="007A31B9">
        <w:rPr>
          <w:i/>
          <w:iCs/>
        </w:rPr>
        <w:t>error</w:t>
      </w:r>
      <w:r>
        <w:t>, then I would change my Boolean variable “</w:t>
      </w:r>
      <w:proofErr w:type="spellStart"/>
      <w:r>
        <w:t>file_exists</w:t>
      </w:r>
      <w:proofErr w:type="spellEnd"/>
      <w:r>
        <w:t xml:space="preserve">” to “False.” If it didn’t find that error, then it would move on to reading the file into the program, storing the existing data. </w:t>
      </w:r>
      <w:r w:rsidR="008B1647">
        <w:t xml:space="preserve">My variable originally had a value of “True” </w:t>
      </w:r>
      <w:proofErr w:type="gramStart"/>
      <w:r w:rsidR="008B1647">
        <w:t>in order to</w:t>
      </w:r>
      <w:proofErr w:type="gramEnd"/>
      <w:r w:rsidR="008B1647">
        <w:t xml:space="preserve"> make this work properly.</w:t>
      </w:r>
    </w:p>
    <w:p w14:paraId="67AD1445" w14:textId="59634280" w:rsidR="007A31B9" w:rsidRDefault="007A31B9" w:rsidP="007A31B9">
      <w:r>
        <w:t>If the error was found</w:t>
      </w:r>
      <w:r w:rsidR="008B1647">
        <w:t xml:space="preserve"> — and </w:t>
      </w:r>
      <w:r w:rsidR="00DC34DB">
        <w:t xml:space="preserve">the </w:t>
      </w:r>
      <w:r w:rsidR="008B1647">
        <w:t>Boolean variable</w:t>
      </w:r>
      <w:r w:rsidR="00DC34DB">
        <w:t xml:space="preserve"> was</w:t>
      </w:r>
      <w:r w:rsidR="008B1647">
        <w:t xml:space="preserve"> equal to “False — </w:t>
      </w:r>
      <w:r>
        <w:t>it would then open the file in “write” mode, creat</w:t>
      </w:r>
      <w:r w:rsidR="008B1647">
        <w:t>ing</w:t>
      </w:r>
      <w:r>
        <w:t xml:space="preserve"> the file </w:t>
      </w:r>
      <w:r w:rsidR="008B1647">
        <w:t xml:space="preserve">since </w:t>
      </w:r>
      <w:r>
        <w:t xml:space="preserve">it doesn’t </w:t>
      </w:r>
      <w:proofErr w:type="gramStart"/>
      <w:r>
        <w:t>exists</w:t>
      </w:r>
      <w:proofErr w:type="gramEnd"/>
      <w:r>
        <w:t xml:space="preserve">. </w:t>
      </w:r>
      <w:r w:rsidR="008B1647">
        <w:t xml:space="preserve">It would also print the line “Setting up </w:t>
      </w:r>
      <w:r w:rsidR="00820C05">
        <w:t>e</w:t>
      </w:r>
      <w:r w:rsidR="008B1647">
        <w:t xml:space="preserve">nrollment file…” to the end user. </w:t>
      </w:r>
    </w:p>
    <w:p w14:paraId="40DFE3F7" w14:textId="61F06B55" w:rsidR="007A31B9" w:rsidRPr="007A31B9" w:rsidRDefault="00446C85" w:rsidP="007A31B9">
      <w:r>
        <w:rPr>
          <w:noProof/>
        </w:rPr>
        <w:lastRenderedPageBreak/>
        <mc:AlternateContent>
          <mc:Choice Requires="wps">
            <w:drawing>
              <wp:anchor distT="0" distB="0" distL="114300" distR="114300" simplePos="0" relativeHeight="251661312" behindDoc="0" locked="0" layoutInCell="1" allowOverlap="1" wp14:anchorId="66B1B5AB" wp14:editId="3D9CC32B">
                <wp:simplePos x="0" y="0"/>
                <wp:positionH relativeFrom="margin">
                  <wp:posOffset>-1270</wp:posOffset>
                </wp:positionH>
                <wp:positionV relativeFrom="paragraph">
                  <wp:posOffset>542290</wp:posOffset>
                </wp:positionV>
                <wp:extent cx="5989320" cy="3142615"/>
                <wp:effectExtent l="38100" t="38100" r="106680" b="114935"/>
                <wp:wrapTopAndBottom/>
                <wp:docPr id="228260966" name="Text Box 1"/>
                <wp:cNvGraphicFramePr/>
                <a:graphic xmlns:a="http://schemas.openxmlformats.org/drawingml/2006/main">
                  <a:graphicData uri="http://schemas.microsoft.com/office/word/2010/wordprocessingShape">
                    <wps:wsp>
                      <wps:cNvSpPr txBox="1"/>
                      <wps:spPr>
                        <a:xfrm>
                          <a:off x="0" y="0"/>
                          <a:ext cx="5989320" cy="3142615"/>
                        </a:xfrm>
                        <a:prstGeom prst="rect">
                          <a:avLst/>
                        </a:prstGeom>
                        <a:solidFill>
                          <a:schemeClr val="lt1"/>
                        </a:solidFill>
                        <a:ln w="6350">
                          <a:solidFill>
                            <a:schemeClr val="bg1">
                              <a:lumMod val="85000"/>
                            </a:schemeClr>
                          </a:solidFill>
                        </a:ln>
                        <a:effectLst>
                          <a:outerShdw blurRad="50800" dist="38100" dir="2700000" algn="tl" rotWithShape="0">
                            <a:prstClr val="black">
                              <a:alpha val="40000"/>
                            </a:prstClr>
                          </a:outerShdw>
                        </a:effectLst>
                      </wps:spPr>
                      <wps:txbx>
                        <w:txbxContent>
                          <w:p w14:paraId="6E37BB5A" w14:textId="77777777" w:rsidR="007A31B9" w:rsidRPr="007A31B9" w:rsidRDefault="007A31B9" w:rsidP="007A31B9">
                            <w:pPr>
                              <w:pStyle w:val="Code"/>
                            </w:pPr>
                            <w:r w:rsidRPr="007A31B9">
                              <w:t xml:space="preserve"># test whether the </w:t>
                            </w:r>
                            <w:proofErr w:type="spellStart"/>
                            <w:r w:rsidRPr="007A31B9">
                              <w:t>json</w:t>
                            </w:r>
                            <w:proofErr w:type="spellEnd"/>
                            <w:r w:rsidRPr="007A31B9">
                              <w:t xml:space="preserve"> file exists</w:t>
                            </w:r>
                            <w:r w:rsidRPr="007A31B9">
                              <w:br/>
                              <w:t>try:</w:t>
                            </w:r>
                            <w:r w:rsidRPr="007A31B9">
                              <w:br/>
                              <w:t xml:space="preserve">    file = open(</w:t>
                            </w:r>
                            <w:proofErr w:type="spellStart"/>
                            <w:r w:rsidRPr="007A31B9">
                              <w:t>FILE_NAME,'r</w:t>
                            </w:r>
                            <w:proofErr w:type="spellEnd"/>
                            <w:r w:rsidRPr="007A31B9">
                              <w:t>')</w:t>
                            </w:r>
                            <w:r w:rsidRPr="007A31B9">
                              <w:br/>
                              <w:t xml:space="preserve">    </w:t>
                            </w:r>
                            <w:proofErr w:type="spellStart"/>
                            <w:r w:rsidRPr="007A31B9">
                              <w:t>file.close</w:t>
                            </w:r>
                            <w:proofErr w:type="spellEnd"/>
                            <w:r w:rsidRPr="007A31B9">
                              <w:t>()</w:t>
                            </w:r>
                            <w:r w:rsidRPr="007A31B9">
                              <w:br/>
                              <w:t># if it doesn't, set variable to false</w:t>
                            </w:r>
                            <w:r w:rsidRPr="007A31B9">
                              <w:br/>
                              <w:t xml:space="preserve">except </w:t>
                            </w:r>
                            <w:proofErr w:type="spellStart"/>
                            <w:r w:rsidRPr="007A31B9">
                              <w:t>FileNotFoundError</w:t>
                            </w:r>
                            <w:proofErr w:type="spellEnd"/>
                            <w:r w:rsidRPr="007A31B9">
                              <w:t>:</w:t>
                            </w:r>
                            <w:r w:rsidRPr="007A31B9">
                              <w:br/>
                              <w:t xml:space="preserve">    </w:t>
                            </w:r>
                            <w:proofErr w:type="spellStart"/>
                            <w:r w:rsidRPr="007A31B9">
                              <w:t>file_exists</w:t>
                            </w:r>
                            <w:proofErr w:type="spellEnd"/>
                            <w:r w:rsidRPr="007A31B9">
                              <w:t xml:space="preserve"> = False</w:t>
                            </w:r>
                            <w:r w:rsidRPr="007A31B9">
                              <w:br/>
                              <w:t># if the file exists, read it and store the existing data in students list</w:t>
                            </w:r>
                            <w:r w:rsidRPr="007A31B9">
                              <w:br/>
                              <w:t xml:space="preserve">if </w:t>
                            </w:r>
                            <w:proofErr w:type="spellStart"/>
                            <w:r w:rsidRPr="007A31B9">
                              <w:t>file_exists</w:t>
                            </w:r>
                            <w:proofErr w:type="spellEnd"/>
                            <w:r w:rsidRPr="007A31B9">
                              <w:t>:</w:t>
                            </w:r>
                            <w:r w:rsidRPr="007A31B9">
                              <w:br/>
                              <w:t xml:space="preserve">    file = open(</w:t>
                            </w:r>
                            <w:proofErr w:type="spellStart"/>
                            <w:r w:rsidRPr="007A31B9">
                              <w:t>FILE_NAME,'r</w:t>
                            </w:r>
                            <w:proofErr w:type="spellEnd"/>
                            <w:r w:rsidRPr="007A31B9">
                              <w:t>')</w:t>
                            </w:r>
                            <w:r w:rsidRPr="007A31B9">
                              <w:br/>
                              <w:t xml:space="preserve">    students = </w:t>
                            </w:r>
                            <w:proofErr w:type="spellStart"/>
                            <w:r w:rsidRPr="007A31B9">
                              <w:t>json.load</w:t>
                            </w:r>
                            <w:proofErr w:type="spellEnd"/>
                            <w:r w:rsidRPr="007A31B9">
                              <w:t>(file)</w:t>
                            </w:r>
                            <w:r w:rsidRPr="007A31B9">
                              <w:br/>
                              <w:t xml:space="preserve">    </w:t>
                            </w:r>
                            <w:proofErr w:type="spellStart"/>
                            <w:r w:rsidRPr="007A31B9">
                              <w:t>file.close</w:t>
                            </w:r>
                            <w:proofErr w:type="spellEnd"/>
                            <w:r w:rsidRPr="007A31B9">
                              <w:t>()</w:t>
                            </w:r>
                            <w:r w:rsidRPr="007A31B9">
                              <w:br/>
                              <w:t xml:space="preserve">    for </w:t>
                            </w:r>
                            <w:proofErr w:type="spellStart"/>
                            <w:r w:rsidRPr="007A31B9">
                              <w:t>student_data</w:t>
                            </w:r>
                            <w:proofErr w:type="spellEnd"/>
                            <w:r w:rsidRPr="007A31B9">
                              <w:t xml:space="preserve"> in students:</w:t>
                            </w:r>
                            <w:r w:rsidRPr="007A31B9">
                              <w:br/>
                              <w:t xml:space="preserve">        print(f'{</w:t>
                            </w:r>
                            <w:proofErr w:type="spellStart"/>
                            <w:r w:rsidRPr="007A31B9">
                              <w:t>student_data</w:t>
                            </w:r>
                            <w:proofErr w:type="spellEnd"/>
                            <w:r w:rsidRPr="007A31B9">
                              <w:t>["FirstName"]} {</w:t>
                            </w:r>
                            <w:proofErr w:type="spellStart"/>
                            <w:r w:rsidRPr="007A31B9">
                              <w:t>student_data</w:t>
                            </w:r>
                            <w:proofErr w:type="spellEnd"/>
                            <w:r w:rsidRPr="007A31B9">
                              <w:t>["LastName"]} is registered for {</w:t>
                            </w:r>
                            <w:proofErr w:type="spellStart"/>
                            <w:r w:rsidRPr="007A31B9">
                              <w:t>student_data</w:t>
                            </w:r>
                            <w:proofErr w:type="spellEnd"/>
                            <w:r w:rsidRPr="007A31B9">
                              <w:t>["</w:t>
                            </w:r>
                            <w:proofErr w:type="spellStart"/>
                            <w:r w:rsidRPr="007A31B9">
                              <w:t>CourseName</w:t>
                            </w:r>
                            <w:proofErr w:type="spellEnd"/>
                            <w:r w:rsidRPr="007A31B9">
                              <w:t>"]}.')</w:t>
                            </w:r>
                            <w:r w:rsidRPr="007A31B9">
                              <w:br/>
                              <w:t>#if the file doesn't exist, create it and close it</w:t>
                            </w:r>
                            <w:r w:rsidRPr="007A31B9">
                              <w:br/>
                              <w:t>else:</w:t>
                            </w:r>
                            <w:r w:rsidRPr="007A31B9">
                              <w:br/>
                              <w:t xml:space="preserve">    print('Setting up enrollment file...')</w:t>
                            </w:r>
                            <w:r w:rsidRPr="007A31B9">
                              <w:br/>
                              <w:t xml:space="preserve">    file = open(</w:t>
                            </w:r>
                            <w:proofErr w:type="spellStart"/>
                            <w:r w:rsidRPr="007A31B9">
                              <w:t>FILE_NAME,'w</w:t>
                            </w:r>
                            <w:proofErr w:type="spellEnd"/>
                            <w:r w:rsidRPr="007A31B9">
                              <w:t>')</w:t>
                            </w:r>
                            <w:r w:rsidRPr="007A31B9">
                              <w:br/>
                              <w:t xml:space="preserve">    </w:t>
                            </w:r>
                            <w:proofErr w:type="spellStart"/>
                            <w:r w:rsidRPr="007A31B9">
                              <w:t>file.close</w:t>
                            </w:r>
                            <w:proofErr w:type="spellEnd"/>
                            <w:r w:rsidRPr="007A31B9">
                              <w:t>()</w:t>
                            </w:r>
                          </w:p>
                          <w:p w14:paraId="6058F7E8" w14:textId="50733150" w:rsidR="00EE5AD7" w:rsidRDefault="00EE5AD7" w:rsidP="00EE5AD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B1B5AB" id="_x0000_t202" coordsize="21600,21600" o:spt="202" path="m,l,21600r21600,l21600,xe">
                <v:stroke joinstyle="miter"/>
                <v:path gradientshapeok="t" o:connecttype="rect"/>
              </v:shapetype>
              <v:shape id="Text Box 1" o:spid="_x0000_s1026" type="#_x0000_t202" style="position:absolute;margin-left:-.1pt;margin-top:42.7pt;width:471.6pt;height:247.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" fillcolor="white [3201]" strokecolor="#d8d8d8 [2732]" strokeweight=".5pt">
                <v:shadow on="t" color="black" opacity="26214f" origin="-.5,-.5" offset=".74836mm,.74836mm"/>
                <v:textbox>
                  <w:txbxContent>
                    <w:p w14:paraId="6E37BB5A" w14:textId="77777777" w:rsidR="007A31B9" w:rsidRPr="007A31B9" w:rsidRDefault="007A31B9" w:rsidP="007A31B9">
                      <w:pPr>
                        <w:pStyle w:val="Code"/>
                      </w:pPr>
                      <w:r w:rsidRPr="007A31B9">
                        <w:t xml:space="preserve"># test whether the </w:t>
                      </w:r>
                      <w:proofErr w:type="spellStart"/>
                      <w:r w:rsidRPr="007A31B9">
                        <w:t>json</w:t>
                      </w:r>
                      <w:proofErr w:type="spellEnd"/>
                      <w:r w:rsidRPr="007A31B9">
                        <w:t xml:space="preserve"> file exists</w:t>
                      </w:r>
                      <w:r w:rsidRPr="007A31B9">
                        <w:br/>
                        <w:t>try:</w:t>
                      </w:r>
                      <w:r w:rsidRPr="007A31B9">
                        <w:br/>
                        <w:t xml:space="preserve">    file = open(</w:t>
                      </w:r>
                      <w:proofErr w:type="spellStart"/>
                      <w:r w:rsidRPr="007A31B9">
                        <w:t>FILE_NAME,'r</w:t>
                      </w:r>
                      <w:proofErr w:type="spellEnd"/>
                      <w:r w:rsidRPr="007A31B9">
                        <w:t>')</w:t>
                      </w:r>
                      <w:r w:rsidRPr="007A31B9">
                        <w:br/>
                        <w:t xml:space="preserve">    </w:t>
                      </w:r>
                      <w:proofErr w:type="spellStart"/>
                      <w:r w:rsidRPr="007A31B9">
                        <w:t>file.close</w:t>
                      </w:r>
                      <w:proofErr w:type="spellEnd"/>
                      <w:r w:rsidRPr="007A31B9">
                        <w:t>()</w:t>
                      </w:r>
                      <w:r w:rsidRPr="007A31B9">
                        <w:br/>
                        <w:t># if it doesn't, set variable to false</w:t>
                      </w:r>
                      <w:r w:rsidRPr="007A31B9">
                        <w:br/>
                        <w:t xml:space="preserve">except </w:t>
                      </w:r>
                      <w:proofErr w:type="spellStart"/>
                      <w:r w:rsidRPr="007A31B9">
                        <w:t>FileNotFoundError</w:t>
                      </w:r>
                      <w:proofErr w:type="spellEnd"/>
                      <w:r w:rsidRPr="007A31B9">
                        <w:t>:</w:t>
                      </w:r>
                      <w:r w:rsidRPr="007A31B9">
                        <w:br/>
                        <w:t xml:space="preserve">    </w:t>
                      </w:r>
                      <w:proofErr w:type="spellStart"/>
                      <w:r w:rsidRPr="007A31B9">
                        <w:t>file_exists</w:t>
                      </w:r>
                      <w:proofErr w:type="spellEnd"/>
                      <w:r w:rsidRPr="007A31B9">
                        <w:t xml:space="preserve"> = False</w:t>
                      </w:r>
                      <w:r w:rsidRPr="007A31B9">
                        <w:br/>
                        <w:t># if the file exists, read it and store the existing data in students list</w:t>
                      </w:r>
                      <w:r w:rsidRPr="007A31B9">
                        <w:br/>
                        <w:t xml:space="preserve">if </w:t>
                      </w:r>
                      <w:proofErr w:type="spellStart"/>
                      <w:r w:rsidRPr="007A31B9">
                        <w:t>file_exists</w:t>
                      </w:r>
                      <w:proofErr w:type="spellEnd"/>
                      <w:r w:rsidRPr="007A31B9">
                        <w:t>:</w:t>
                      </w:r>
                      <w:r w:rsidRPr="007A31B9">
                        <w:br/>
                        <w:t xml:space="preserve">    file = open(</w:t>
                      </w:r>
                      <w:proofErr w:type="spellStart"/>
                      <w:r w:rsidRPr="007A31B9">
                        <w:t>FILE_NAME,'r</w:t>
                      </w:r>
                      <w:proofErr w:type="spellEnd"/>
                      <w:r w:rsidRPr="007A31B9">
                        <w:t>')</w:t>
                      </w:r>
                      <w:r w:rsidRPr="007A31B9">
                        <w:br/>
                        <w:t xml:space="preserve">    students = </w:t>
                      </w:r>
                      <w:proofErr w:type="spellStart"/>
                      <w:r w:rsidRPr="007A31B9">
                        <w:t>json.load</w:t>
                      </w:r>
                      <w:proofErr w:type="spellEnd"/>
                      <w:r w:rsidRPr="007A31B9">
                        <w:t>(file)</w:t>
                      </w:r>
                      <w:r w:rsidRPr="007A31B9">
                        <w:br/>
                        <w:t xml:space="preserve">    </w:t>
                      </w:r>
                      <w:proofErr w:type="spellStart"/>
                      <w:r w:rsidRPr="007A31B9">
                        <w:t>file.close</w:t>
                      </w:r>
                      <w:proofErr w:type="spellEnd"/>
                      <w:r w:rsidRPr="007A31B9">
                        <w:t>()</w:t>
                      </w:r>
                      <w:r w:rsidRPr="007A31B9">
                        <w:br/>
                        <w:t xml:space="preserve">    for </w:t>
                      </w:r>
                      <w:proofErr w:type="spellStart"/>
                      <w:r w:rsidRPr="007A31B9">
                        <w:t>student_data</w:t>
                      </w:r>
                      <w:proofErr w:type="spellEnd"/>
                      <w:r w:rsidRPr="007A31B9">
                        <w:t xml:space="preserve"> in students:</w:t>
                      </w:r>
                      <w:r w:rsidRPr="007A31B9">
                        <w:br/>
                        <w:t xml:space="preserve">        print(f'{</w:t>
                      </w:r>
                      <w:proofErr w:type="spellStart"/>
                      <w:r w:rsidRPr="007A31B9">
                        <w:t>student_data</w:t>
                      </w:r>
                      <w:proofErr w:type="spellEnd"/>
                      <w:r w:rsidRPr="007A31B9">
                        <w:t>["FirstName"]} {</w:t>
                      </w:r>
                      <w:proofErr w:type="spellStart"/>
                      <w:r w:rsidRPr="007A31B9">
                        <w:t>student_data</w:t>
                      </w:r>
                      <w:proofErr w:type="spellEnd"/>
                      <w:r w:rsidRPr="007A31B9">
                        <w:t>["LastName"]} is registered for {</w:t>
                      </w:r>
                      <w:proofErr w:type="spellStart"/>
                      <w:r w:rsidRPr="007A31B9">
                        <w:t>student_data</w:t>
                      </w:r>
                      <w:proofErr w:type="spellEnd"/>
                      <w:r w:rsidRPr="007A31B9">
                        <w:t>["</w:t>
                      </w:r>
                      <w:proofErr w:type="spellStart"/>
                      <w:r w:rsidRPr="007A31B9">
                        <w:t>CourseName</w:t>
                      </w:r>
                      <w:proofErr w:type="spellEnd"/>
                      <w:r w:rsidRPr="007A31B9">
                        <w:t>"]}.')</w:t>
                      </w:r>
                      <w:r w:rsidRPr="007A31B9">
                        <w:br/>
                        <w:t>#if the file doesn't exist, create it and close it</w:t>
                      </w:r>
                      <w:r w:rsidRPr="007A31B9">
                        <w:br/>
                        <w:t>else:</w:t>
                      </w:r>
                      <w:r w:rsidRPr="007A31B9">
                        <w:br/>
                        <w:t xml:space="preserve">    print('Setting up enrollment file...')</w:t>
                      </w:r>
                      <w:r w:rsidRPr="007A31B9">
                        <w:br/>
                        <w:t xml:space="preserve">    file = open(</w:t>
                      </w:r>
                      <w:proofErr w:type="spellStart"/>
                      <w:r w:rsidRPr="007A31B9">
                        <w:t>FILE_NAME,'w</w:t>
                      </w:r>
                      <w:proofErr w:type="spellEnd"/>
                      <w:r w:rsidRPr="007A31B9">
                        <w:t>')</w:t>
                      </w:r>
                      <w:r w:rsidRPr="007A31B9">
                        <w:br/>
                        <w:t xml:space="preserve">    </w:t>
                      </w:r>
                      <w:proofErr w:type="spellStart"/>
                      <w:r w:rsidRPr="007A31B9">
                        <w:t>file.close</w:t>
                      </w:r>
                      <w:proofErr w:type="spellEnd"/>
                      <w:r w:rsidRPr="007A31B9">
                        <w:t>()</w:t>
                      </w:r>
                    </w:p>
                    <w:p w14:paraId="6058F7E8" w14:textId="50733150" w:rsidR="00EE5AD7" w:rsidRDefault="00EE5AD7" w:rsidP="00EE5AD7">
                      <w:pPr>
                        <w:pStyle w:val="Code"/>
                      </w:pPr>
                    </w:p>
                  </w:txbxContent>
                </v:textbox>
                <w10:wrap type="topAndBottom" anchorx="margin"/>
              </v:shape>
            </w:pict>
          </mc:Fallback>
        </mc:AlternateContent>
      </w:r>
      <w:r w:rsidR="007A31B9">
        <w:t xml:space="preserve">Doing this “try” function allowed me to test whether the file existed first before overwriting any existing </w:t>
      </w:r>
      <w:proofErr w:type="gramStart"/>
      <w:r w:rsidR="007A31B9">
        <w:t>data</w:t>
      </w:r>
      <w:r w:rsidR="008B1647">
        <w:t>, and</w:t>
      </w:r>
      <w:proofErr w:type="gramEnd"/>
      <w:r w:rsidR="008B1647">
        <w:t xml:space="preserve"> let the end user know a new file was being created</w:t>
      </w:r>
      <w:r w:rsidR="007A31B9">
        <w:t xml:space="preserve">. </w:t>
      </w:r>
    </w:p>
    <w:p w14:paraId="70B8E773" w14:textId="2F806C36" w:rsidR="00446C85" w:rsidRDefault="00446C85" w:rsidP="00EE5AD7"/>
    <w:p w14:paraId="04D0C989" w14:textId="110FD6FE" w:rsidR="007E32E1" w:rsidRDefault="007E32E1" w:rsidP="007E32E1">
      <w:pPr>
        <w:pStyle w:val="Heading2"/>
      </w:pPr>
      <w:r>
        <w:t>One big miss</w:t>
      </w:r>
    </w:p>
    <w:p w14:paraId="4E9907D4" w14:textId="5C4CD679" w:rsidR="00446C85" w:rsidRDefault="00446C85" w:rsidP="00EE5AD7">
      <w:r>
        <w:t xml:space="preserve">However, one major flaw that I hadn’t anticipated until I more thoroughly tested this code was that if the file existed, but it was blank, it would give me an error. That’s because my logic said that if the file existed, then open it in “read” mode and load the data into the program. But if there is no data, then it will give an error. </w:t>
      </w:r>
    </w:p>
    <w:p w14:paraId="34F0DCED" w14:textId="61A236F0" w:rsidR="00446C85" w:rsidRDefault="00446C85" w:rsidP="00EE5AD7">
      <w:r>
        <w:t xml:space="preserve">To fix this, I set out to create a nested if/else statement. My next logical check would be whether there was a first character of the </w:t>
      </w:r>
      <w:proofErr w:type="spellStart"/>
      <w:r>
        <w:t>json</w:t>
      </w:r>
      <w:proofErr w:type="spellEnd"/>
      <w:r>
        <w:t xml:space="preserve"> file or not. </w:t>
      </w:r>
      <w:r w:rsidR="00054410">
        <w:t xml:space="preserve">(Geeks For Geeks, </w:t>
      </w:r>
      <w:hyperlink r:id="rId9" w:history="1">
        <w:r w:rsidR="00054410" w:rsidRPr="00BC17C6">
          <w:rPr>
            <w:rStyle w:val="Hyperlink"/>
          </w:rPr>
          <w:t>https://www.geeksforgeeks.org/check-if-a-text-file-empty-in-python/</w:t>
        </w:r>
      </w:hyperlink>
      <w:r w:rsidR="00054410">
        <w:t>, 2024) (External site)</w:t>
      </w:r>
    </w:p>
    <w:p w14:paraId="09F4C702" w14:textId="0ED32DBD" w:rsidR="00EE5AD7" w:rsidRDefault="00054410" w:rsidP="00EE5AD7">
      <w:r>
        <w:t>I checked if the first character (</w:t>
      </w:r>
      <w:proofErr w:type="spellStart"/>
      <w:r>
        <w:t>first_char</w:t>
      </w:r>
      <w:proofErr w:type="spellEnd"/>
      <w:r>
        <w:t xml:space="preserve">) was blank, and if it was, </w:t>
      </w:r>
      <w:r w:rsidR="007E32E1">
        <w:t>then it would simply pass onto the next thing in the program</w:t>
      </w:r>
      <w:r>
        <w:t xml:space="preserve">. If the file wasn’t blank, then it would load the data into the program. This doesn’t cover, however, if the file is not in the right format with the </w:t>
      </w:r>
      <w:r w:rsidR="000D73A8">
        <w:t>same</w:t>
      </w:r>
      <w:r>
        <w:t xml:space="preserve"> keys as my program. So</w:t>
      </w:r>
      <w:r w:rsidR="000D73A8">
        <w:t>, while</w:t>
      </w:r>
      <w:r>
        <w:t xml:space="preserve"> I think this was a good learning experience, it isn’t the best solution.</w:t>
      </w:r>
      <w:r w:rsidR="007E32E1">
        <w:t xml:space="preserve"> I think opening the file in append mode would be far more effective. </w:t>
      </w:r>
      <w:r w:rsidR="000D73A8">
        <w:t>See code on next page.</w:t>
      </w:r>
    </w:p>
    <w:p w14:paraId="06B6F9C0" w14:textId="2896BCB4" w:rsidR="000D73A8" w:rsidRDefault="000D73A8" w:rsidP="00EE5AD7"/>
    <w:p w14:paraId="4192B026" w14:textId="73C3372D" w:rsidR="000D73A8" w:rsidRDefault="000D73A8" w:rsidP="00EE5AD7"/>
    <w:p w14:paraId="5F307EE5" w14:textId="7999C889" w:rsidR="008C5FEA" w:rsidRDefault="008C5FEA" w:rsidP="007E32E1">
      <w:pPr>
        <w:pStyle w:val="Heading1"/>
      </w:pPr>
      <w:r>
        <w:rPr>
          <w:noProof/>
        </w:rPr>
        <w:lastRenderedPageBreak/>
        <mc:AlternateContent>
          <mc:Choice Requires="wps">
            <w:drawing>
              <wp:anchor distT="0" distB="0" distL="114300" distR="114300" simplePos="0" relativeHeight="251663360" behindDoc="0" locked="0" layoutInCell="1" allowOverlap="1" wp14:anchorId="423316EB" wp14:editId="1BAF1A65">
                <wp:simplePos x="0" y="0"/>
                <wp:positionH relativeFrom="margin">
                  <wp:align>left</wp:align>
                </wp:positionH>
                <wp:positionV relativeFrom="paragraph">
                  <wp:posOffset>613006</wp:posOffset>
                </wp:positionV>
                <wp:extent cx="5989320" cy="3929841"/>
                <wp:effectExtent l="38100" t="38100" r="106680" b="109220"/>
                <wp:wrapTopAndBottom/>
                <wp:docPr id="1300211429" name="Text Box 1"/>
                <wp:cNvGraphicFramePr/>
                <a:graphic xmlns:a="http://schemas.openxmlformats.org/drawingml/2006/main">
                  <a:graphicData uri="http://schemas.microsoft.com/office/word/2010/wordprocessingShape">
                    <wps:wsp>
                      <wps:cNvSpPr txBox="1"/>
                      <wps:spPr>
                        <a:xfrm>
                          <a:off x="0" y="0"/>
                          <a:ext cx="5989320" cy="3929841"/>
                        </a:xfrm>
                        <a:prstGeom prst="rect">
                          <a:avLst/>
                        </a:prstGeom>
                        <a:solidFill>
                          <a:schemeClr val="lt1"/>
                        </a:solidFill>
                        <a:ln w="6350">
                          <a:solidFill>
                            <a:schemeClr val="bg1">
                              <a:lumMod val="85000"/>
                            </a:schemeClr>
                          </a:solidFill>
                        </a:ln>
                        <a:effectLst>
                          <a:outerShdw blurRad="50800" dist="38100" dir="2700000" algn="tl" rotWithShape="0">
                            <a:prstClr val="black">
                              <a:alpha val="40000"/>
                            </a:prstClr>
                          </a:outerShdw>
                        </a:effectLst>
                      </wps:spPr>
                      <wps:txbx>
                        <w:txbxContent>
                          <w:p w14:paraId="247F2DBE" w14:textId="77777777" w:rsidR="000D73A8" w:rsidRPr="000D73A8" w:rsidRDefault="000D73A8" w:rsidP="000D73A8">
                            <w:pPr>
                              <w:pStyle w:val="Code"/>
                            </w:pPr>
                            <w:r w:rsidRPr="000D73A8">
                              <w:t>try:</w:t>
                            </w:r>
                            <w:r w:rsidRPr="000D73A8">
                              <w:br/>
                              <w:t xml:space="preserve">    file = open(</w:t>
                            </w:r>
                            <w:proofErr w:type="spellStart"/>
                            <w:r w:rsidRPr="000D73A8">
                              <w:t>FILE_NAME,'r</w:t>
                            </w:r>
                            <w:proofErr w:type="spellEnd"/>
                            <w:r w:rsidRPr="000D73A8">
                              <w:t>')</w:t>
                            </w:r>
                            <w:r w:rsidRPr="000D73A8">
                              <w:br/>
                              <w:t xml:space="preserve">    </w:t>
                            </w:r>
                            <w:proofErr w:type="spellStart"/>
                            <w:r w:rsidRPr="000D73A8">
                              <w:t>file.close</w:t>
                            </w:r>
                            <w:proofErr w:type="spellEnd"/>
                            <w:r w:rsidRPr="000D73A8">
                              <w:t>()</w:t>
                            </w:r>
                            <w:r w:rsidRPr="000D73A8">
                              <w:br/>
                              <w:t># if it doesn't, set variable to false</w:t>
                            </w:r>
                            <w:r w:rsidRPr="000D73A8">
                              <w:br/>
                              <w:t xml:space="preserve">except </w:t>
                            </w:r>
                            <w:proofErr w:type="spellStart"/>
                            <w:r w:rsidRPr="000D73A8">
                              <w:t>FileNotFoundError</w:t>
                            </w:r>
                            <w:proofErr w:type="spellEnd"/>
                            <w:r w:rsidRPr="000D73A8">
                              <w:t>:</w:t>
                            </w:r>
                            <w:r w:rsidRPr="000D73A8">
                              <w:br/>
                              <w:t xml:space="preserve">    </w:t>
                            </w:r>
                            <w:proofErr w:type="spellStart"/>
                            <w:r w:rsidRPr="000D73A8">
                              <w:t>file_exists</w:t>
                            </w:r>
                            <w:proofErr w:type="spellEnd"/>
                            <w:r w:rsidRPr="000D73A8">
                              <w:t xml:space="preserve"> = False</w:t>
                            </w:r>
                            <w:r w:rsidRPr="000D73A8">
                              <w:br/>
                              <w:t># if the file exists, read it</w:t>
                            </w:r>
                            <w:r w:rsidRPr="000D73A8">
                              <w:br/>
                              <w:t xml:space="preserve">if </w:t>
                            </w:r>
                            <w:proofErr w:type="spellStart"/>
                            <w:r w:rsidRPr="000D73A8">
                              <w:t>file_exists</w:t>
                            </w:r>
                            <w:proofErr w:type="spellEnd"/>
                            <w:r w:rsidRPr="000D73A8">
                              <w:t>:</w:t>
                            </w:r>
                            <w:r w:rsidRPr="000D73A8">
                              <w:br/>
                              <w:t xml:space="preserve">    # if the file exists, see if it's empty or not</w:t>
                            </w:r>
                            <w:r w:rsidRPr="000D73A8">
                              <w:br/>
                              <w:t xml:space="preserve">    file = open(</w:t>
                            </w:r>
                            <w:proofErr w:type="spellStart"/>
                            <w:r w:rsidRPr="000D73A8">
                              <w:t>FILE_NAME,'r</w:t>
                            </w:r>
                            <w:proofErr w:type="spellEnd"/>
                            <w:r w:rsidRPr="000D73A8">
                              <w:t>')</w:t>
                            </w:r>
                            <w:r w:rsidRPr="000D73A8">
                              <w:br/>
                              <w:t xml:space="preserve">    # read first character</w:t>
                            </w:r>
                            <w:r w:rsidRPr="000D73A8">
                              <w:br/>
                              <w:t xml:space="preserve">    </w:t>
                            </w:r>
                            <w:proofErr w:type="spellStart"/>
                            <w:r w:rsidRPr="000D73A8">
                              <w:t>first_char</w:t>
                            </w:r>
                            <w:proofErr w:type="spellEnd"/>
                            <w:r w:rsidRPr="000D73A8">
                              <w:t xml:space="preserve"> = </w:t>
                            </w:r>
                            <w:proofErr w:type="spellStart"/>
                            <w:r w:rsidRPr="000D73A8">
                              <w:t>file.read</w:t>
                            </w:r>
                            <w:proofErr w:type="spellEnd"/>
                            <w:r w:rsidRPr="000D73A8">
                              <w:t>(1)</w:t>
                            </w:r>
                            <w:r w:rsidRPr="000D73A8">
                              <w:br/>
                              <w:t xml:space="preserve">    # if it's empty, do nothing</w:t>
                            </w:r>
                            <w:r w:rsidRPr="000D73A8">
                              <w:br/>
                              <w:t xml:space="preserve">    if not </w:t>
                            </w:r>
                            <w:proofErr w:type="spellStart"/>
                            <w:r w:rsidRPr="000D73A8">
                              <w:t>first_char</w:t>
                            </w:r>
                            <w:proofErr w:type="spellEnd"/>
                            <w:r w:rsidRPr="000D73A8">
                              <w:t>:</w:t>
                            </w:r>
                            <w:r w:rsidRPr="000D73A8">
                              <w:br/>
                              <w:t xml:space="preserve">        pass</w:t>
                            </w:r>
                            <w:r w:rsidRPr="000D73A8">
                              <w:br/>
                              <w:t xml:space="preserve">    else:</w:t>
                            </w:r>
                            <w:r w:rsidRPr="000D73A8">
                              <w:br/>
                              <w:t xml:space="preserve">        file = open(FILE_NAME, 'r')</w:t>
                            </w:r>
                            <w:r w:rsidRPr="000D73A8">
                              <w:br/>
                              <w:t xml:space="preserve">        students = </w:t>
                            </w:r>
                            <w:proofErr w:type="spellStart"/>
                            <w:r w:rsidRPr="000D73A8">
                              <w:t>json.load</w:t>
                            </w:r>
                            <w:proofErr w:type="spellEnd"/>
                            <w:r w:rsidRPr="000D73A8">
                              <w:t>(file)</w:t>
                            </w:r>
                            <w:r w:rsidRPr="000D73A8">
                              <w:br/>
                              <w:t xml:space="preserve">        </w:t>
                            </w:r>
                            <w:proofErr w:type="spellStart"/>
                            <w:r w:rsidRPr="000D73A8">
                              <w:t>file.close</w:t>
                            </w:r>
                            <w:proofErr w:type="spellEnd"/>
                            <w:r w:rsidRPr="000D73A8">
                              <w:t>()</w:t>
                            </w:r>
                            <w:r w:rsidRPr="000D73A8">
                              <w:br/>
                              <w:t xml:space="preserve">        for </w:t>
                            </w:r>
                            <w:proofErr w:type="spellStart"/>
                            <w:r w:rsidRPr="000D73A8">
                              <w:t>student_data</w:t>
                            </w:r>
                            <w:proofErr w:type="spellEnd"/>
                            <w:r w:rsidRPr="000D73A8">
                              <w:t xml:space="preserve"> in students:</w:t>
                            </w:r>
                            <w:r w:rsidRPr="000D73A8">
                              <w:br/>
                              <w:t xml:space="preserve">            print(f'{</w:t>
                            </w:r>
                            <w:proofErr w:type="spellStart"/>
                            <w:r w:rsidRPr="000D73A8">
                              <w:t>student_data</w:t>
                            </w:r>
                            <w:proofErr w:type="spellEnd"/>
                            <w:r w:rsidRPr="000D73A8">
                              <w:t>["FirstName"]} {</w:t>
                            </w:r>
                            <w:proofErr w:type="spellStart"/>
                            <w:r w:rsidRPr="000D73A8">
                              <w:t>student_data</w:t>
                            </w:r>
                            <w:proofErr w:type="spellEnd"/>
                            <w:r w:rsidRPr="000D73A8">
                              <w:t>["LastName"]\</w:t>
                            </w:r>
                            <w:r w:rsidRPr="000D73A8">
                              <w:br/>
                              <w:t xml:space="preserve">                } is registered for {</w:t>
                            </w:r>
                            <w:proofErr w:type="spellStart"/>
                            <w:r w:rsidRPr="000D73A8">
                              <w:t>student_data</w:t>
                            </w:r>
                            <w:proofErr w:type="spellEnd"/>
                            <w:r w:rsidRPr="000D73A8">
                              <w:t>["</w:t>
                            </w:r>
                            <w:proofErr w:type="spellStart"/>
                            <w:r w:rsidRPr="000D73A8">
                              <w:t>CourseName</w:t>
                            </w:r>
                            <w:proofErr w:type="spellEnd"/>
                            <w:r w:rsidRPr="000D73A8">
                              <w:t>"]}.')</w:t>
                            </w:r>
                            <w:r w:rsidRPr="000D73A8">
                              <w:br/>
                            </w:r>
                            <w:r w:rsidRPr="000D73A8">
                              <w:br/>
                              <w:t># if the file doesn't exist, create it and close it</w:t>
                            </w:r>
                            <w:r w:rsidRPr="000D73A8">
                              <w:br/>
                              <w:t>else:</w:t>
                            </w:r>
                            <w:r w:rsidRPr="000D73A8">
                              <w:br/>
                              <w:t xml:space="preserve">    print('Setting up enrollment file...')</w:t>
                            </w:r>
                            <w:r w:rsidRPr="000D73A8">
                              <w:br/>
                              <w:t xml:space="preserve">    file = open(</w:t>
                            </w:r>
                            <w:proofErr w:type="spellStart"/>
                            <w:r w:rsidRPr="000D73A8">
                              <w:t>FILE_NAME,'w</w:t>
                            </w:r>
                            <w:proofErr w:type="spellEnd"/>
                            <w:r w:rsidRPr="000D73A8">
                              <w:t>')</w:t>
                            </w:r>
                            <w:r w:rsidRPr="000D73A8">
                              <w:br/>
                              <w:t xml:space="preserve">    </w:t>
                            </w:r>
                            <w:proofErr w:type="spellStart"/>
                            <w:r w:rsidRPr="000D73A8">
                              <w:t>file.close</w:t>
                            </w:r>
                            <w:proofErr w:type="spellEnd"/>
                            <w:r w:rsidRPr="000D73A8">
                              <w:t>()</w:t>
                            </w:r>
                          </w:p>
                          <w:p w14:paraId="23AB839F" w14:textId="77777777" w:rsidR="000D73A8" w:rsidRDefault="000D73A8" w:rsidP="000D73A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316EB" id="_x0000_s1027" type="#_x0000_t202" style="position:absolute;margin-left:0;margin-top:48.25pt;width:471.6pt;height:309.4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" fillcolor="white [3201]" strokecolor="#d8d8d8 [2732]" strokeweight=".5pt">
                <v:shadow on="t" color="black" opacity="26214f" origin="-.5,-.5" offset=".74836mm,.74836mm"/>
                <v:textbox>
                  <w:txbxContent>
                    <w:p w14:paraId="247F2DBE" w14:textId="77777777" w:rsidR="000D73A8" w:rsidRPr="000D73A8" w:rsidRDefault="000D73A8" w:rsidP="000D73A8">
                      <w:pPr>
                        <w:pStyle w:val="Code"/>
                      </w:pPr>
                      <w:r w:rsidRPr="000D73A8">
                        <w:t>try:</w:t>
                      </w:r>
                      <w:r w:rsidRPr="000D73A8">
                        <w:br/>
                        <w:t xml:space="preserve">    file = open(</w:t>
                      </w:r>
                      <w:proofErr w:type="spellStart"/>
                      <w:r w:rsidRPr="000D73A8">
                        <w:t>FILE_NAME,'r</w:t>
                      </w:r>
                      <w:proofErr w:type="spellEnd"/>
                      <w:r w:rsidRPr="000D73A8">
                        <w:t>')</w:t>
                      </w:r>
                      <w:r w:rsidRPr="000D73A8">
                        <w:br/>
                        <w:t xml:space="preserve">    </w:t>
                      </w:r>
                      <w:proofErr w:type="spellStart"/>
                      <w:r w:rsidRPr="000D73A8">
                        <w:t>file.close</w:t>
                      </w:r>
                      <w:proofErr w:type="spellEnd"/>
                      <w:r w:rsidRPr="000D73A8">
                        <w:t>()</w:t>
                      </w:r>
                      <w:r w:rsidRPr="000D73A8">
                        <w:br/>
                        <w:t># if it doesn't, set variable to false</w:t>
                      </w:r>
                      <w:r w:rsidRPr="000D73A8">
                        <w:br/>
                        <w:t xml:space="preserve">except </w:t>
                      </w:r>
                      <w:proofErr w:type="spellStart"/>
                      <w:r w:rsidRPr="000D73A8">
                        <w:t>FileNotFoundError</w:t>
                      </w:r>
                      <w:proofErr w:type="spellEnd"/>
                      <w:r w:rsidRPr="000D73A8">
                        <w:t>:</w:t>
                      </w:r>
                      <w:r w:rsidRPr="000D73A8">
                        <w:br/>
                        <w:t xml:space="preserve">    </w:t>
                      </w:r>
                      <w:proofErr w:type="spellStart"/>
                      <w:r w:rsidRPr="000D73A8">
                        <w:t>file_exists</w:t>
                      </w:r>
                      <w:proofErr w:type="spellEnd"/>
                      <w:r w:rsidRPr="000D73A8">
                        <w:t xml:space="preserve"> = False</w:t>
                      </w:r>
                      <w:r w:rsidRPr="000D73A8">
                        <w:br/>
                        <w:t># if the file exists, read it</w:t>
                      </w:r>
                      <w:r w:rsidRPr="000D73A8">
                        <w:br/>
                        <w:t xml:space="preserve">if </w:t>
                      </w:r>
                      <w:proofErr w:type="spellStart"/>
                      <w:r w:rsidRPr="000D73A8">
                        <w:t>file_exists</w:t>
                      </w:r>
                      <w:proofErr w:type="spellEnd"/>
                      <w:r w:rsidRPr="000D73A8">
                        <w:t>:</w:t>
                      </w:r>
                      <w:r w:rsidRPr="000D73A8">
                        <w:br/>
                        <w:t xml:space="preserve">    # if the file exists, see if it's empty or not</w:t>
                      </w:r>
                      <w:r w:rsidRPr="000D73A8">
                        <w:br/>
                        <w:t xml:space="preserve">    file = open(</w:t>
                      </w:r>
                      <w:proofErr w:type="spellStart"/>
                      <w:r w:rsidRPr="000D73A8">
                        <w:t>FILE_NAME,'r</w:t>
                      </w:r>
                      <w:proofErr w:type="spellEnd"/>
                      <w:r w:rsidRPr="000D73A8">
                        <w:t>')</w:t>
                      </w:r>
                      <w:r w:rsidRPr="000D73A8">
                        <w:br/>
                        <w:t xml:space="preserve">    # read first character</w:t>
                      </w:r>
                      <w:r w:rsidRPr="000D73A8">
                        <w:br/>
                        <w:t xml:space="preserve">    </w:t>
                      </w:r>
                      <w:proofErr w:type="spellStart"/>
                      <w:r w:rsidRPr="000D73A8">
                        <w:t>first_char</w:t>
                      </w:r>
                      <w:proofErr w:type="spellEnd"/>
                      <w:r w:rsidRPr="000D73A8">
                        <w:t xml:space="preserve"> = </w:t>
                      </w:r>
                      <w:proofErr w:type="spellStart"/>
                      <w:r w:rsidRPr="000D73A8">
                        <w:t>file.read</w:t>
                      </w:r>
                      <w:proofErr w:type="spellEnd"/>
                      <w:r w:rsidRPr="000D73A8">
                        <w:t>(1)</w:t>
                      </w:r>
                      <w:r w:rsidRPr="000D73A8">
                        <w:br/>
                        <w:t xml:space="preserve">    # if it's empty, do nothing</w:t>
                      </w:r>
                      <w:r w:rsidRPr="000D73A8">
                        <w:br/>
                        <w:t xml:space="preserve">    if not </w:t>
                      </w:r>
                      <w:proofErr w:type="spellStart"/>
                      <w:r w:rsidRPr="000D73A8">
                        <w:t>first_char</w:t>
                      </w:r>
                      <w:proofErr w:type="spellEnd"/>
                      <w:r w:rsidRPr="000D73A8">
                        <w:t>:</w:t>
                      </w:r>
                      <w:r w:rsidRPr="000D73A8">
                        <w:br/>
                        <w:t xml:space="preserve">        pass</w:t>
                      </w:r>
                      <w:r w:rsidRPr="000D73A8">
                        <w:br/>
                        <w:t xml:space="preserve">    else:</w:t>
                      </w:r>
                      <w:r w:rsidRPr="000D73A8">
                        <w:br/>
                        <w:t xml:space="preserve">        file = open(FILE_NAME, 'r')</w:t>
                      </w:r>
                      <w:r w:rsidRPr="000D73A8">
                        <w:br/>
                        <w:t xml:space="preserve">        students = </w:t>
                      </w:r>
                      <w:proofErr w:type="spellStart"/>
                      <w:r w:rsidRPr="000D73A8">
                        <w:t>json.load</w:t>
                      </w:r>
                      <w:proofErr w:type="spellEnd"/>
                      <w:r w:rsidRPr="000D73A8">
                        <w:t>(file)</w:t>
                      </w:r>
                      <w:r w:rsidRPr="000D73A8">
                        <w:br/>
                        <w:t xml:space="preserve">        </w:t>
                      </w:r>
                      <w:proofErr w:type="spellStart"/>
                      <w:r w:rsidRPr="000D73A8">
                        <w:t>file.close</w:t>
                      </w:r>
                      <w:proofErr w:type="spellEnd"/>
                      <w:r w:rsidRPr="000D73A8">
                        <w:t>()</w:t>
                      </w:r>
                      <w:r w:rsidRPr="000D73A8">
                        <w:br/>
                        <w:t xml:space="preserve">        for </w:t>
                      </w:r>
                      <w:proofErr w:type="spellStart"/>
                      <w:r w:rsidRPr="000D73A8">
                        <w:t>student_data</w:t>
                      </w:r>
                      <w:proofErr w:type="spellEnd"/>
                      <w:r w:rsidRPr="000D73A8">
                        <w:t xml:space="preserve"> in students:</w:t>
                      </w:r>
                      <w:r w:rsidRPr="000D73A8">
                        <w:br/>
                        <w:t xml:space="preserve">            print(f'{</w:t>
                      </w:r>
                      <w:proofErr w:type="spellStart"/>
                      <w:r w:rsidRPr="000D73A8">
                        <w:t>student_data</w:t>
                      </w:r>
                      <w:proofErr w:type="spellEnd"/>
                      <w:r w:rsidRPr="000D73A8">
                        <w:t>["FirstName"]} {</w:t>
                      </w:r>
                      <w:proofErr w:type="spellStart"/>
                      <w:r w:rsidRPr="000D73A8">
                        <w:t>student_data</w:t>
                      </w:r>
                      <w:proofErr w:type="spellEnd"/>
                      <w:r w:rsidRPr="000D73A8">
                        <w:t>["LastName"]\</w:t>
                      </w:r>
                      <w:r w:rsidRPr="000D73A8">
                        <w:br/>
                        <w:t xml:space="preserve">                } is registered for {</w:t>
                      </w:r>
                      <w:proofErr w:type="spellStart"/>
                      <w:r w:rsidRPr="000D73A8">
                        <w:t>student_data</w:t>
                      </w:r>
                      <w:proofErr w:type="spellEnd"/>
                      <w:r w:rsidRPr="000D73A8">
                        <w:t>["</w:t>
                      </w:r>
                      <w:proofErr w:type="spellStart"/>
                      <w:r w:rsidRPr="000D73A8">
                        <w:t>CourseName</w:t>
                      </w:r>
                      <w:proofErr w:type="spellEnd"/>
                      <w:r w:rsidRPr="000D73A8">
                        <w:t>"]}.')</w:t>
                      </w:r>
                      <w:r w:rsidRPr="000D73A8">
                        <w:br/>
                      </w:r>
                      <w:r w:rsidRPr="000D73A8">
                        <w:br/>
                        <w:t># if the file doesn't exist, create it and close it</w:t>
                      </w:r>
                      <w:r w:rsidRPr="000D73A8">
                        <w:br/>
                        <w:t>else:</w:t>
                      </w:r>
                      <w:r w:rsidRPr="000D73A8">
                        <w:br/>
                        <w:t xml:space="preserve">    print('Setting up enrollment file...')</w:t>
                      </w:r>
                      <w:r w:rsidRPr="000D73A8">
                        <w:br/>
                        <w:t xml:space="preserve">    file = open(</w:t>
                      </w:r>
                      <w:proofErr w:type="spellStart"/>
                      <w:r w:rsidRPr="000D73A8">
                        <w:t>FILE_NAME,'w</w:t>
                      </w:r>
                      <w:proofErr w:type="spellEnd"/>
                      <w:r w:rsidRPr="000D73A8">
                        <w:t>')</w:t>
                      </w:r>
                      <w:r w:rsidRPr="000D73A8">
                        <w:br/>
                        <w:t xml:space="preserve">    </w:t>
                      </w:r>
                      <w:proofErr w:type="spellStart"/>
                      <w:r w:rsidRPr="000D73A8">
                        <w:t>file.close</w:t>
                      </w:r>
                      <w:proofErr w:type="spellEnd"/>
                      <w:r w:rsidRPr="000D73A8">
                        <w:t>()</w:t>
                      </w:r>
                    </w:p>
                    <w:p w14:paraId="23AB839F" w14:textId="77777777" w:rsidR="000D73A8" w:rsidRDefault="000D73A8" w:rsidP="000D73A8">
                      <w:pPr>
                        <w:pStyle w:val="Code"/>
                      </w:pPr>
                    </w:p>
                  </w:txbxContent>
                </v:textbox>
                <w10:wrap type="topAndBottom" anchorx="margin"/>
              </v:shape>
            </w:pict>
          </mc:Fallback>
        </mc:AlternateContent>
      </w:r>
    </w:p>
    <w:p w14:paraId="27945A74" w14:textId="77777777" w:rsidR="008C5FEA" w:rsidRDefault="008C5FEA" w:rsidP="008C5FEA">
      <w:pPr>
        <w:pStyle w:val="Heading1"/>
      </w:pPr>
      <w:r>
        <w:t>Error handling</w:t>
      </w:r>
    </w:p>
    <w:p w14:paraId="015ECBBE" w14:textId="77777777" w:rsidR="008C5FEA" w:rsidRDefault="008C5FEA" w:rsidP="008C5FEA">
      <w:r>
        <w:t xml:space="preserve">I </w:t>
      </w:r>
      <w:proofErr w:type="gramStart"/>
      <w:r>
        <w:t>actually enjoy</w:t>
      </w:r>
      <w:proofErr w:type="gramEnd"/>
      <w:r>
        <w:t xml:space="preserve"> doing my own error handling and I think it’s because of my background in journalism. I was pretty good at anticipating questions from readers, which helped me in interviews. The same is true for error handling: you </w:t>
      </w:r>
      <w:proofErr w:type="gramStart"/>
      <w:r>
        <w:t>have to</w:t>
      </w:r>
      <w:proofErr w:type="gramEnd"/>
      <w:r>
        <w:t xml:space="preserve"> anticipate what error-prone humans might do with inputs, file integrity, etc. </w:t>
      </w:r>
    </w:p>
    <w:p w14:paraId="2CBAE2F5" w14:textId="77777777" w:rsidR="008C5FEA" w:rsidRDefault="008C5FEA" w:rsidP="008C5FEA">
      <w:r>
        <w:t xml:space="preserve">Adding in error handling for typos adds a layer of integrity and security to a program. In this case, I did a lot of error handling at the beginning with my try statements and various extra variables for the file existing and whether the file was blank or not. With the inputs, there was more nesting necessary. But this time it was nesting “try” functions instead of “if” functions. </w:t>
      </w:r>
    </w:p>
    <w:p w14:paraId="18A1ADEB" w14:textId="14F366DB" w:rsidR="008C5FEA" w:rsidRDefault="008C5FEA" w:rsidP="008C5FEA">
      <w:r>
        <w:t xml:space="preserve">If the end user types a number in with the first name, then it throws an error </w:t>
      </w:r>
      <w:proofErr w:type="gramStart"/>
      <w:r>
        <w:t>and also</w:t>
      </w:r>
      <w:proofErr w:type="gramEnd"/>
      <w:r>
        <w:t xml:space="preserve"> asks the end user to try again. Once it passes that test, the same try statement occurs for the last name. But for those to happen in the right order and for </w:t>
      </w:r>
      <w:r w:rsidR="00C61560">
        <w:t>it to give the end user another opportunity to enter either name</w:t>
      </w:r>
      <w:r>
        <w:t xml:space="preserve">, I needed to nest the function together (Figure 3).  </w:t>
      </w:r>
    </w:p>
    <w:p w14:paraId="1E6E7ED7" w14:textId="77777777" w:rsidR="008C5FEA" w:rsidRDefault="008C5FEA" w:rsidP="008C5FEA"/>
    <w:p w14:paraId="70BD46A1" w14:textId="77777777" w:rsidR="008C5FEA" w:rsidRDefault="008C5FEA" w:rsidP="008C5FEA">
      <w:pPr>
        <w:keepNext/>
      </w:pPr>
      <w:r w:rsidRPr="008C5FEA">
        <w:lastRenderedPageBreak/>
        <w:drawing>
          <wp:inline distT="0" distB="0" distL="0" distR="0" wp14:anchorId="3A2ABBD3" wp14:editId="6352C4B1">
            <wp:extent cx="5943600" cy="3084195"/>
            <wp:effectExtent l="0" t="0" r="0" b="1905"/>
            <wp:docPr id="8957516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51633" name="Picture 1" descr="A screen shot of a computer program&#10;&#10;Description automatically generated"/>
                    <pic:cNvPicPr/>
                  </pic:nvPicPr>
                  <pic:blipFill>
                    <a:blip r:embed="rId10"/>
                    <a:stretch>
                      <a:fillRect/>
                    </a:stretch>
                  </pic:blipFill>
                  <pic:spPr>
                    <a:xfrm>
                      <a:off x="0" y="0"/>
                      <a:ext cx="5943600" cy="3084195"/>
                    </a:xfrm>
                    <a:prstGeom prst="rect">
                      <a:avLst/>
                    </a:prstGeom>
                  </pic:spPr>
                </pic:pic>
              </a:graphicData>
            </a:graphic>
          </wp:inline>
        </w:drawing>
      </w:r>
    </w:p>
    <w:p w14:paraId="0AB68E89" w14:textId="7194EAD1" w:rsidR="008C5FEA" w:rsidRDefault="008C5FEA" w:rsidP="008C5FEA">
      <w:pPr>
        <w:pStyle w:val="Caption"/>
      </w:pPr>
      <w:r>
        <w:t xml:space="preserve">Figure </w:t>
      </w:r>
      <w:r>
        <w:fldChar w:fldCharType="begin"/>
      </w:r>
      <w:r>
        <w:instrText xml:space="preserve"> SEQ Figure \* ARABIC </w:instrText>
      </w:r>
      <w:r>
        <w:fldChar w:fldCharType="separate"/>
      </w:r>
      <w:r>
        <w:rPr>
          <w:noProof/>
        </w:rPr>
        <w:t>1</w:t>
      </w:r>
      <w:r>
        <w:fldChar w:fldCharType="end"/>
      </w:r>
      <w:r>
        <w:t>: Line 78 starts my "try" statement, but the "finally" section starts a new "try" statement for the last name input.</w:t>
      </w:r>
    </w:p>
    <w:p w14:paraId="53B55390" w14:textId="64F08135" w:rsidR="00402A51" w:rsidRDefault="00402A51" w:rsidP="007E32E1">
      <w:pPr>
        <w:pStyle w:val="Heading1"/>
      </w:pPr>
      <w:r>
        <w:t>Breaking lines in f strings</w:t>
      </w:r>
    </w:p>
    <w:p w14:paraId="252B082E" w14:textId="3D0E3456" w:rsidR="00402A51" w:rsidRDefault="00402A51" w:rsidP="00402A51">
      <w:r>
        <w:t xml:space="preserve">One, seemingly small, issue I encountered while writing a longer f string — using keys from the dictionary made is longer — was where to put the line break. I kept getting a large space between my student’s full name and the rest of the print message when I tested the program. I realized I needed to put my line break somewhere inside the curly braces or the brackets for it not to do that. Figure </w:t>
      </w:r>
      <w:r w:rsidR="008C5FEA">
        <w:t xml:space="preserve">2 </w:t>
      </w:r>
      <w:r>
        <w:t xml:space="preserve">shows the code and result before, and Figure </w:t>
      </w:r>
      <w:r w:rsidR="008C5FEA">
        <w:t>3</w:t>
      </w:r>
      <w:r>
        <w:t xml:space="preserve"> shows the code and result after the fix.</w:t>
      </w:r>
    </w:p>
    <w:p w14:paraId="30098768" w14:textId="77777777" w:rsidR="00402A51" w:rsidRDefault="00402A51" w:rsidP="00402A51">
      <w:pPr>
        <w:keepNext/>
      </w:pPr>
      <w:r w:rsidRPr="00402A51">
        <w:rPr>
          <w:noProof/>
        </w:rPr>
        <w:drawing>
          <wp:inline distT="0" distB="0" distL="0" distR="0" wp14:anchorId="401A9450" wp14:editId="0177F1B1">
            <wp:extent cx="5943600" cy="2272030"/>
            <wp:effectExtent l="0" t="0" r="0" b="0"/>
            <wp:docPr id="2051421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21940" name="Picture 1" descr="A screenshot of a computer code&#10;&#10;Description automatically generated"/>
                    <pic:cNvPicPr/>
                  </pic:nvPicPr>
                  <pic:blipFill>
                    <a:blip r:embed="rId11"/>
                    <a:stretch>
                      <a:fillRect/>
                    </a:stretch>
                  </pic:blipFill>
                  <pic:spPr>
                    <a:xfrm>
                      <a:off x="0" y="0"/>
                      <a:ext cx="5943600" cy="2272030"/>
                    </a:xfrm>
                    <a:prstGeom prst="rect">
                      <a:avLst/>
                    </a:prstGeom>
                  </pic:spPr>
                </pic:pic>
              </a:graphicData>
            </a:graphic>
          </wp:inline>
        </w:drawing>
      </w:r>
    </w:p>
    <w:p w14:paraId="77D37043" w14:textId="5C80AA70" w:rsidR="00402A51" w:rsidRDefault="00402A51" w:rsidP="00402A51">
      <w:pPr>
        <w:pStyle w:val="Caption"/>
      </w:pPr>
      <w:r>
        <w:t xml:space="preserve">Figure </w:t>
      </w:r>
      <w:r>
        <w:fldChar w:fldCharType="begin"/>
      </w:r>
      <w:r>
        <w:instrText xml:space="preserve"> SEQ Figure \* ARABIC </w:instrText>
      </w:r>
      <w:r>
        <w:fldChar w:fldCharType="separate"/>
      </w:r>
      <w:r w:rsidR="008C5FEA">
        <w:rPr>
          <w:noProof/>
        </w:rPr>
        <w:t>2</w:t>
      </w:r>
      <w:r>
        <w:fldChar w:fldCharType="end"/>
      </w:r>
      <w:r>
        <w:t xml:space="preserve">: Line 75 has a line break after the curly braces, which inserted a bunch of spaces (or tabs) into my print message (bottom section of this figure). </w:t>
      </w:r>
    </w:p>
    <w:p w14:paraId="47E5F832" w14:textId="77777777" w:rsidR="00402A51" w:rsidRDefault="00402A51" w:rsidP="00402A51"/>
    <w:p w14:paraId="222F3356" w14:textId="77777777" w:rsidR="00402A51" w:rsidRDefault="00402A51" w:rsidP="00402A51">
      <w:pPr>
        <w:keepNext/>
      </w:pPr>
      <w:r w:rsidRPr="00402A51">
        <w:rPr>
          <w:noProof/>
        </w:rPr>
        <w:lastRenderedPageBreak/>
        <w:drawing>
          <wp:inline distT="0" distB="0" distL="0" distR="0" wp14:anchorId="65B7AFD4" wp14:editId="0DDD0F8A">
            <wp:extent cx="5943600" cy="2218055"/>
            <wp:effectExtent l="0" t="0" r="0" b="0"/>
            <wp:docPr id="75780022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0225" name="Picture 1" descr="A computer code with text&#10;&#10;Description automatically generated with medium confidence"/>
                    <pic:cNvPicPr/>
                  </pic:nvPicPr>
                  <pic:blipFill>
                    <a:blip r:embed="rId12"/>
                    <a:stretch>
                      <a:fillRect/>
                    </a:stretch>
                  </pic:blipFill>
                  <pic:spPr>
                    <a:xfrm>
                      <a:off x="0" y="0"/>
                      <a:ext cx="5943600" cy="2218055"/>
                    </a:xfrm>
                    <a:prstGeom prst="rect">
                      <a:avLst/>
                    </a:prstGeom>
                  </pic:spPr>
                </pic:pic>
              </a:graphicData>
            </a:graphic>
          </wp:inline>
        </w:drawing>
      </w:r>
    </w:p>
    <w:p w14:paraId="3B64D9CF" w14:textId="66F79204" w:rsidR="00402A51" w:rsidRDefault="00402A51" w:rsidP="00402A51">
      <w:pPr>
        <w:pStyle w:val="Caption"/>
      </w:pPr>
      <w:r>
        <w:t xml:space="preserve">Figure </w:t>
      </w:r>
      <w:r>
        <w:fldChar w:fldCharType="begin"/>
      </w:r>
      <w:r>
        <w:instrText xml:space="preserve"> SEQ Figure \* ARABIC </w:instrText>
      </w:r>
      <w:r>
        <w:fldChar w:fldCharType="separate"/>
      </w:r>
      <w:r w:rsidR="008C5FEA">
        <w:rPr>
          <w:noProof/>
        </w:rPr>
        <w:t>3</w:t>
      </w:r>
      <w:r>
        <w:fldChar w:fldCharType="end"/>
      </w:r>
      <w:r>
        <w:t>: With the line break now inside the curly braces, there is no longer a huge space between the student's name and the rest of the string.</w:t>
      </w:r>
    </w:p>
    <w:p w14:paraId="2640F159" w14:textId="77777777" w:rsidR="008C5FEA" w:rsidRPr="008C5FEA" w:rsidRDefault="008C5FEA" w:rsidP="008C5FEA"/>
    <w:p w14:paraId="0E83492F" w14:textId="38FF4385" w:rsidR="00EE5AD7" w:rsidRDefault="007E32E1" w:rsidP="00EE5AD7">
      <w:pPr>
        <w:pStyle w:val="Heading1"/>
      </w:pPr>
      <w:r>
        <w:t>Summary</w:t>
      </w:r>
    </w:p>
    <w:p w14:paraId="444DDE24" w14:textId="640BFFF1" w:rsidR="00EE5AD7" w:rsidRDefault="007E32E1" w:rsidP="00EE5AD7">
      <w:r>
        <w:t xml:space="preserve">After testing my code in various scenarios — when no </w:t>
      </w:r>
      <w:proofErr w:type="spellStart"/>
      <w:r>
        <w:t>json</w:t>
      </w:r>
      <w:proofErr w:type="spellEnd"/>
      <w:r>
        <w:t xml:space="preserve"> file was present in the directory, when a blank </w:t>
      </w:r>
      <w:proofErr w:type="spellStart"/>
      <w:r>
        <w:t>json</w:t>
      </w:r>
      <w:proofErr w:type="spellEnd"/>
      <w:r>
        <w:t xml:space="preserve"> file was present, and when a not-blank </w:t>
      </w:r>
      <w:proofErr w:type="spellStart"/>
      <w:r>
        <w:t>json</w:t>
      </w:r>
      <w:proofErr w:type="spellEnd"/>
      <w:r>
        <w:t xml:space="preserve"> file was present — I reflected on how I was able to solve a vexing conundrum using some simple logic and short lines of code. I think there are modules that help in situations like this, but I really wanted to rely on the “vanilla” version of Python instead of turning to a module at the first sight of trouble. I’m glad I was able to figure it out with some gentle help from the internet. </w:t>
      </w:r>
    </w:p>
    <w:p w14:paraId="7A4FE92F" w14:textId="77777777" w:rsidR="00EE5AD7" w:rsidRPr="00EE5AD7" w:rsidRDefault="00EE5AD7" w:rsidP="00EE5AD7"/>
    <w:sectPr w:rsidR="00EE5AD7" w:rsidRPr="00EE5AD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EA112" w14:textId="77777777" w:rsidR="00636F29" w:rsidRDefault="00636F29" w:rsidP="007E0DE9">
      <w:pPr>
        <w:spacing w:after="0" w:line="240" w:lineRule="auto"/>
      </w:pPr>
      <w:r>
        <w:separator/>
      </w:r>
    </w:p>
  </w:endnote>
  <w:endnote w:type="continuationSeparator" w:id="0">
    <w:p w14:paraId="2C6A82D4" w14:textId="77777777" w:rsidR="00636F29" w:rsidRDefault="00636F29" w:rsidP="007E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ubtleReference"/>
      </w:rPr>
      <w:id w:val="206995416"/>
      <w:docPartObj>
        <w:docPartGallery w:val="Page Numbers (Bottom of Page)"/>
        <w:docPartUnique/>
      </w:docPartObj>
    </w:sdtPr>
    <w:sdtContent>
      <w:p w14:paraId="0D1F3A56" w14:textId="77777777" w:rsidR="007E0DE9" w:rsidRPr="004E036E" w:rsidRDefault="007E0DE9" w:rsidP="007E0DE9">
        <w:pPr>
          <w:pStyle w:val="Footer"/>
          <w:rPr>
            <w:rStyle w:val="SubtleReferenc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E0DE9" w14:paraId="15960B95" w14:textId="77777777" w:rsidTr="007E0DE9">
          <w:tc>
            <w:tcPr>
              <w:tcW w:w="3116" w:type="dxa"/>
            </w:tcPr>
            <w:p w14:paraId="020DADAB" w14:textId="77777777" w:rsidR="007E0DE9" w:rsidRDefault="007E0DE9" w:rsidP="007E0DE9">
              <w:pPr>
                <w:pStyle w:val="Footer"/>
                <w:rPr>
                  <w:rStyle w:val="SubtleReference"/>
                </w:rPr>
              </w:pPr>
              <w:r w:rsidRPr="004E036E">
                <w:rPr>
                  <w:rStyle w:val="SubtleReference"/>
                </w:rPr>
                <w:fldChar w:fldCharType="begin"/>
              </w:r>
              <w:r w:rsidRPr="004E036E">
                <w:rPr>
                  <w:rStyle w:val="SubtleReference"/>
                </w:rPr>
                <w:instrText xml:space="preserve"> PAGE   \* MERGEFORMAT </w:instrText>
              </w:r>
              <w:r w:rsidRPr="004E036E">
                <w:rPr>
                  <w:rStyle w:val="SubtleReference"/>
                </w:rPr>
                <w:fldChar w:fldCharType="separate"/>
              </w:r>
              <w:r>
                <w:rPr>
                  <w:rStyle w:val="SubtleReference"/>
                </w:rPr>
                <w:t>1</w:t>
              </w:r>
              <w:r w:rsidRPr="004E036E">
                <w:rPr>
                  <w:rStyle w:val="SubtleReference"/>
                </w:rPr>
                <w:fldChar w:fldCharType="end"/>
              </w:r>
            </w:p>
          </w:tc>
          <w:tc>
            <w:tcPr>
              <w:tcW w:w="3117" w:type="dxa"/>
            </w:tcPr>
            <w:p w14:paraId="61CC23FA" w14:textId="77777777" w:rsidR="007E0DE9" w:rsidRDefault="007E0DE9" w:rsidP="007E0DE9">
              <w:pPr>
                <w:pStyle w:val="Footer"/>
                <w:rPr>
                  <w:rStyle w:val="SubtleReference"/>
                </w:rPr>
              </w:pPr>
            </w:p>
          </w:tc>
          <w:tc>
            <w:tcPr>
              <w:tcW w:w="3117" w:type="dxa"/>
            </w:tcPr>
            <w:p w14:paraId="6F8D2A20" w14:textId="36804D5B" w:rsidR="007E0DE9" w:rsidRDefault="00000000" w:rsidP="007E0DE9">
              <w:pPr>
                <w:pStyle w:val="Footer"/>
                <w:jc w:val="right"/>
                <w:rPr>
                  <w:rStyle w:val="SubtleReference"/>
                </w:rPr>
              </w:pPr>
              <w:sdt>
                <w:sdtPr>
                  <w:rPr>
                    <w:rStyle w:val="SubtleReference"/>
                  </w:rPr>
                  <w:alias w:val="Author"/>
                  <w:tag w:val=""/>
                  <w:id w:val="440117598"/>
                  <w:dataBinding w:prefixMappings="xmlns:ns0='http://purl.org/dc/elements/1.1/' xmlns:ns1='http://schemas.openxmlformats.org/package/2006/metadata/core-properties' " w:xpath="/ns1:coreProperties[1]/ns0:creator[1]" w:storeItemID="{6C3C8BC8-F283-45AE-878A-BAB7291924A1}"/>
                  <w:text/>
                </w:sdtPr>
                <w:sdtContent>
                  <w:r w:rsidR="007E0DE9">
                    <w:rPr>
                      <w:rStyle w:val="SubtleReference"/>
                    </w:rPr>
                    <w:t>Rebecca Bergh</w:t>
                  </w:r>
                </w:sdtContent>
              </w:sdt>
              <w:r w:rsidR="007E0DE9">
                <w:rPr>
                  <w:rStyle w:val="SubtleReference"/>
                </w:rPr>
                <w:t xml:space="preserve">, </w:t>
              </w:r>
              <w:sdt>
                <w:sdtPr>
                  <w:rPr>
                    <w:rStyle w:val="SubtleReference"/>
                  </w:rPr>
                  <w:alias w:val="Title"/>
                  <w:tag w:val=""/>
                  <w:id w:val="1109318432"/>
                  <w:dataBinding w:prefixMappings="xmlns:ns0='http://purl.org/dc/elements/1.1/' xmlns:ns1='http://schemas.openxmlformats.org/package/2006/metadata/core-properties' " w:xpath="/ns1:coreProperties[1]/ns0:title[1]" w:storeItemID="{6C3C8BC8-F283-45AE-878A-BAB7291924A1}"/>
                  <w:text/>
                </w:sdtPr>
                <w:sdtContent>
                  <w:r w:rsidR="007A31B9">
                    <w:rPr>
                      <w:rStyle w:val="SubtleReference"/>
                    </w:rPr>
                    <w:t>Assignment 05</w:t>
                  </w:r>
                </w:sdtContent>
              </w:sdt>
            </w:p>
          </w:tc>
        </w:tr>
      </w:tbl>
      <w:p w14:paraId="384713A5" w14:textId="77777777" w:rsidR="007E0DE9" w:rsidRPr="007E0DE9" w:rsidRDefault="00000000">
        <w:pPr>
          <w:pStyle w:val="Footer"/>
          <w:rPr>
            <w:smallCaps/>
            <w:color w:val="5A5A5A" w:themeColor="text1" w:themeTint="A5"/>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BC634" w14:textId="77777777" w:rsidR="00636F29" w:rsidRDefault="00636F29" w:rsidP="007E0DE9">
      <w:pPr>
        <w:spacing w:after="0" w:line="240" w:lineRule="auto"/>
      </w:pPr>
      <w:r>
        <w:separator/>
      </w:r>
    </w:p>
  </w:footnote>
  <w:footnote w:type="continuationSeparator" w:id="0">
    <w:p w14:paraId="4AFD1785" w14:textId="77777777" w:rsidR="00636F29" w:rsidRDefault="00636F29" w:rsidP="007E0D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B9"/>
    <w:rsid w:val="00054410"/>
    <w:rsid w:val="000D73A8"/>
    <w:rsid w:val="001E53F4"/>
    <w:rsid w:val="003A427C"/>
    <w:rsid w:val="003D139F"/>
    <w:rsid w:val="00402A51"/>
    <w:rsid w:val="00446C85"/>
    <w:rsid w:val="004537C8"/>
    <w:rsid w:val="00482211"/>
    <w:rsid w:val="004E5A66"/>
    <w:rsid w:val="005B4DCD"/>
    <w:rsid w:val="00615748"/>
    <w:rsid w:val="00636F29"/>
    <w:rsid w:val="007952B6"/>
    <w:rsid w:val="007A31B9"/>
    <w:rsid w:val="007E0DE9"/>
    <w:rsid w:val="007E32E1"/>
    <w:rsid w:val="00820C05"/>
    <w:rsid w:val="008B1647"/>
    <w:rsid w:val="008C5FEA"/>
    <w:rsid w:val="00A547B4"/>
    <w:rsid w:val="00AE5E28"/>
    <w:rsid w:val="00B23941"/>
    <w:rsid w:val="00C03940"/>
    <w:rsid w:val="00C61560"/>
    <w:rsid w:val="00CA28CE"/>
    <w:rsid w:val="00D472D7"/>
    <w:rsid w:val="00DC34DB"/>
    <w:rsid w:val="00EE5AD7"/>
    <w:rsid w:val="00FD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15BF"/>
  <w15:chartTrackingRefBased/>
  <w15:docId w15:val="{DE1CABD9-F2B7-462D-9BF2-58DEA9F3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AD7"/>
    <w:rPr>
      <w:rFonts w:ascii="Abadi Extra Light" w:hAnsi="Abadi Extra Light"/>
    </w:rPr>
  </w:style>
  <w:style w:type="paragraph" w:styleId="Heading1">
    <w:name w:val="heading 1"/>
    <w:basedOn w:val="Normal"/>
    <w:next w:val="Normal"/>
    <w:link w:val="Heading1Char"/>
    <w:uiPriority w:val="9"/>
    <w:qFormat/>
    <w:rsid w:val="00EE5AD7"/>
    <w:pPr>
      <w:keepNext/>
      <w:keepLines/>
      <w:spacing w:before="360" w:after="80"/>
      <w:outlineLvl w:val="0"/>
    </w:pPr>
    <w:rPr>
      <w:rFonts w:ascii="Abel" w:eastAsiaTheme="majorEastAsia" w:hAnsi="Abel" w:cstheme="majorBidi"/>
      <w:color w:val="074F6A" w:themeColor="accent4" w:themeShade="80"/>
      <w:sz w:val="36"/>
      <w:szCs w:val="40"/>
    </w:rPr>
  </w:style>
  <w:style w:type="paragraph" w:styleId="Heading2">
    <w:name w:val="heading 2"/>
    <w:basedOn w:val="Normal"/>
    <w:next w:val="Normal"/>
    <w:link w:val="Heading2Char"/>
    <w:uiPriority w:val="9"/>
    <w:unhideWhenUsed/>
    <w:qFormat/>
    <w:rsid w:val="00D472D7"/>
    <w:pPr>
      <w:keepNext/>
      <w:keepLines/>
      <w:spacing w:before="160" w:after="80"/>
      <w:outlineLvl w:val="1"/>
    </w:pPr>
    <w:rPr>
      <w:rFonts w:ascii="Abel" w:eastAsiaTheme="majorEastAsia" w:hAnsi="Abel" w:cstheme="majorBidi"/>
      <w:color w:val="0B769F" w:themeColor="accent4" w:themeShade="BF"/>
      <w:sz w:val="26"/>
      <w:szCs w:val="32"/>
    </w:rPr>
  </w:style>
  <w:style w:type="paragraph" w:styleId="Heading3">
    <w:name w:val="heading 3"/>
    <w:basedOn w:val="Normal"/>
    <w:next w:val="Normal"/>
    <w:link w:val="Heading3Char"/>
    <w:uiPriority w:val="9"/>
    <w:semiHidden/>
    <w:unhideWhenUsed/>
    <w:qFormat/>
    <w:rsid w:val="00EE5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D7"/>
    <w:rPr>
      <w:rFonts w:ascii="Abel" w:eastAsiaTheme="majorEastAsia" w:hAnsi="Abel" w:cstheme="majorBidi"/>
      <w:color w:val="074F6A" w:themeColor="accent4" w:themeShade="80"/>
      <w:sz w:val="36"/>
      <w:szCs w:val="40"/>
    </w:rPr>
  </w:style>
  <w:style w:type="character" w:customStyle="1" w:styleId="Heading2Char">
    <w:name w:val="Heading 2 Char"/>
    <w:basedOn w:val="DefaultParagraphFont"/>
    <w:link w:val="Heading2"/>
    <w:uiPriority w:val="9"/>
    <w:rsid w:val="00D472D7"/>
    <w:rPr>
      <w:rFonts w:ascii="Abel" w:eastAsiaTheme="majorEastAsia" w:hAnsi="Abel" w:cstheme="majorBidi"/>
      <w:color w:val="0B769F" w:themeColor="accent4" w:themeShade="BF"/>
      <w:sz w:val="26"/>
      <w:szCs w:val="32"/>
    </w:rPr>
  </w:style>
  <w:style w:type="character" w:customStyle="1" w:styleId="Heading3Char">
    <w:name w:val="Heading 3 Char"/>
    <w:basedOn w:val="DefaultParagraphFont"/>
    <w:link w:val="Heading3"/>
    <w:uiPriority w:val="9"/>
    <w:semiHidden/>
    <w:rsid w:val="00EE5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D7"/>
    <w:rPr>
      <w:rFonts w:eastAsiaTheme="majorEastAsia" w:cstheme="majorBidi"/>
      <w:color w:val="272727" w:themeColor="text1" w:themeTint="D8"/>
    </w:rPr>
  </w:style>
  <w:style w:type="paragraph" w:styleId="Title">
    <w:name w:val="Title"/>
    <w:basedOn w:val="Normal"/>
    <w:next w:val="Normal"/>
    <w:link w:val="TitleChar"/>
    <w:uiPriority w:val="10"/>
    <w:qFormat/>
    <w:rsid w:val="00EE5AD7"/>
    <w:pPr>
      <w:spacing w:after="80" w:line="360" w:lineRule="auto"/>
      <w:contextualSpacing/>
      <w:jc w:val="center"/>
    </w:pPr>
    <w:rPr>
      <w:rFonts w:ascii="Abel" w:eastAsiaTheme="majorEastAsia" w:hAnsi="Abel" w:cstheme="majorBidi"/>
      <w:spacing w:val="-10"/>
      <w:kern w:val="28"/>
      <w:sz w:val="56"/>
      <w:szCs w:val="56"/>
    </w:rPr>
  </w:style>
  <w:style w:type="character" w:customStyle="1" w:styleId="TitleChar">
    <w:name w:val="Title Char"/>
    <w:basedOn w:val="DefaultParagraphFont"/>
    <w:link w:val="Title"/>
    <w:uiPriority w:val="10"/>
    <w:rsid w:val="00EE5AD7"/>
    <w:rPr>
      <w:rFonts w:ascii="Abel" w:eastAsiaTheme="majorEastAsia" w:hAnsi="Abel" w:cstheme="majorBidi"/>
      <w:spacing w:val="-10"/>
      <w:kern w:val="28"/>
      <w:sz w:val="56"/>
      <w:szCs w:val="56"/>
    </w:rPr>
  </w:style>
  <w:style w:type="paragraph" w:styleId="Subtitle">
    <w:name w:val="Subtitle"/>
    <w:basedOn w:val="Normal"/>
    <w:next w:val="Normal"/>
    <w:link w:val="SubtitleChar"/>
    <w:uiPriority w:val="11"/>
    <w:qFormat/>
    <w:rsid w:val="00EE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D7"/>
    <w:pPr>
      <w:spacing w:before="160"/>
      <w:jc w:val="center"/>
    </w:pPr>
    <w:rPr>
      <w:i/>
      <w:iCs/>
      <w:color w:val="404040" w:themeColor="text1" w:themeTint="BF"/>
    </w:rPr>
  </w:style>
  <w:style w:type="character" w:customStyle="1" w:styleId="QuoteChar">
    <w:name w:val="Quote Char"/>
    <w:basedOn w:val="DefaultParagraphFont"/>
    <w:link w:val="Quote"/>
    <w:uiPriority w:val="29"/>
    <w:rsid w:val="00EE5AD7"/>
    <w:rPr>
      <w:i/>
      <w:iCs/>
      <w:color w:val="404040" w:themeColor="text1" w:themeTint="BF"/>
    </w:rPr>
  </w:style>
  <w:style w:type="paragraph" w:styleId="ListParagraph">
    <w:name w:val="List Paragraph"/>
    <w:basedOn w:val="Normal"/>
    <w:uiPriority w:val="34"/>
    <w:qFormat/>
    <w:rsid w:val="00EE5AD7"/>
    <w:pPr>
      <w:ind w:left="720"/>
      <w:contextualSpacing/>
    </w:pPr>
  </w:style>
  <w:style w:type="character" w:styleId="IntenseEmphasis">
    <w:name w:val="Intense Emphasis"/>
    <w:basedOn w:val="DefaultParagraphFont"/>
    <w:uiPriority w:val="21"/>
    <w:qFormat/>
    <w:rsid w:val="00EE5AD7"/>
    <w:rPr>
      <w:i/>
      <w:iCs/>
      <w:color w:val="0F4761" w:themeColor="accent1" w:themeShade="BF"/>
    </w:rPr>
  </w:style>
  <w:style w:type="paragraph" w:styleId="IntenseQuote">
    <w:name w:val="Intense Quote"/>
    <w:basedOn w:val="Normal"/>
    <w:next w:val="Normal"/>
    <w:link w:val="IntenseQuoteChar"/>
    <w:uiPriority w:val="30"/>
    <w:qFormat/>
    <w:rsid w:val="00EE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D7"/>
    <w:rPr>
      <w:i/>
      <w:iCs/>
      <w:color w:val="0F4761" w:themeColor="accent1" w:themeShade="BF"/>
    </w:rPr>
  </w:style>
  <w:style w:type="character" w:styleId="IntenseReference">
    <w:name w:val="Intense Reference"/>
    <w:basedOn w:val="DefaultParagraphFont"/>
    <w:uiPriority w:val="32"/>
    <w:qFormat/>
    <w:rsid w:val="00EE5AD7"/>
    <w:rPr>
      <w:b/>
      <w:bCs/>
      <w:smallCaps/>
      <w:color w:val="0F4761" w:themeColor="accent1" w:themeShade="BF"/>
      <w:spacing w:val="5"/>
    </w:rPr>
  </w:style>
  <w:style w:type="paragraph" w:styleId="NoSpacing">
    <w:name w:val="No Spacing"/>
    <w:uiPriority w:val="1"/>
    <w:qFormat/>
    <w:rsid w:val="00EE5AD7"/>
    <w:pPr>
      <w:spacing w:after="0" w:line="240" w:lineRule="auto"/>
    </w:pPr>
    <w:rPr>
      <w:rFonts w:ascii="Abadi Extra Light" w:hAnsi="Abadi Extra Light"/>
    </w:rPr>
  </w:style>
  <w:style w:type="paragraph" w:customStyle="1" w:styleId="FigureCaption">
    <w:name w:val="Figure Caption"/>
    <w:basedOn w:val="Normal"/>
    <w:link w:val="FigureCaptionChar"/>
    <w:qFormat/>
    <w:rsid w:val="00D472D7"/>
    <w:rPr>
      <w:rFonts w:ascii="Abel" w:hAnsi="Abel"/>
      <w:b/>
      <w:i/>
      <w:sz w:val="18"/>
    </w:rPr>
  </w:style>
  <w:style w:type="character" w:customStyle="1" w:styleId="FigureCaptionChar">
    <w:name w:val="Figure Caption Char"/>
    <w:basedOn w:val="DefaultParagraphFont"/>
    <w:link w:val="FigureCaption"/>
    <w:rsid w:val="00D472D7"/>
    <w:rPr>
      <w:rFonts w:ascii="Abel" w:hAnsi="Abel"/>
      <w:b/>
      <w:i/>
      <w:sz w:val="18"/>
    </w:rPr>
  </w:style>
  <w:style w:type="paragraph" w:customStyle="1" w:styleId="Code">
    <w:name w:val="Code"/>
    <w:basedOn w:val="Normal"/>
    <w:link w:val="CodeChar"/>
    <w:qFormat/>
    <w:rsid w:val="00D472D7"/>
    <w:pPr>
      <w:spacing w:after="40" w:line="240" w:lineRule="auto"/>
    </w:pPr>
    <w:rPr>
      <w:rFonts w:ascii="Courier New" w:hAnsi="Courier New"/>
      <w:color w:val="E97132" w:themeColor="accent2"/>
      <w:sz w:val="18"/>
    </w:rPr>
  </w:style>
  <w:style w:type="character" w:customStyle="1" w:styleId="CodeChar">
    <w:name w:val="Code Char"/>
    <w:basedOn w:val="DefaultParagraphFont"/>
    <w:link w:val="Code"/>
    <w:rsid w:val="00D472D7"/>
    <w:rPr>
      <w:rFonts w:ascii="Courier New" w:hAnsi="Courier New"/>
      <w:color w:val="E97132" w:themeColor="accent2"/>
      <w:sz w:val="18"/>
    </w:rPr>
  </w:style>
  <w:style w:type="paragraph" w:styleId="Caption">
    <w:name w:val="caption"/>
    <w:basedOn w:val="Normal"/>
    <w:next w:val="Normal"/>
    <w:uiPriority w:val="35"/>
    <w:unhideWhenUsed/>
    <w:qFormat/>
    <w:rsid w:val="004E5A6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7E0DE9"/>
    <w:rPr>
      <w:color w:val="666666"/>
    </w:rPr>
  </w:style>
  <w:style w:type="paragraph" w:styleId="Header">
    <w:name w:val="header"/>
    <w:basedOn w:val="Normal"/>
    <w:link w:val="HeaderChar"/>
    <w:uiPriority w:val="99"/>
    <w:unhideWhenUsed/>
    <w:rsid w:val="007E0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DE9"/>
    <w:rPr>
      <w:rFonts w:ascii="Abadi Extra Light" w:hAnsi="Abadi Extra Light"/>
    </w:rPr>
  </w:style>
  <w:style w:type="paragraph" w:styleId="Footer">
    <w:name w:val="footer"/>
    <w:basedOn w:val="Normal"/>
    <w:link w:val="FooterChar"/>
    <w:uiPriority w:val="99"/>
    <w:unhideWhenUsed/>
    <w:rsid w:val="007E0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DE9"/>
    <w:rPr>
      <w:rFonts w:ascii="Abadi Extra Light" w:hAnsi="Abadi Extra Light"/>
    </w:rPr>
  </w:style>
  <w:style w:type="character" w:styleId="SubtleReference">
    <w:name w:val="Subtle Reference"/>
    <w:basedOn w:val="DefaultParagraphFont"/>
    <w:uiPriority w:val="31"/>
    <w:qFormat/>
    <w:rsid w:val="007E0DE9"/>
    <w:rPr>
      <w:smallCaps/>
      <w:color w:val="5A5A5A" w:themeColor="text1" w:themeTint="A5"/>
    </w:rPr>
  </w:style>
  <w:style w:type="table" w:styleId="TableGrid">
    <w:name w:val="Table Grid"/>
    <w:basedOn w:val="TableNormal"/>
    <w:uiPriority w:val="39"/>
    <w:rsid w:val="007E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1647"/>
    <w:rPr>
      <w:color w:val="467886" w:themeColor="hyperlink"/>
      <w:u w:val="single"/>
    </w:rPr>
  </w:style>
  <w:style w:type="character" w:styleId="UnresolvedMention">
    <w:name w:val="Unresolved Mention"/>
    <w:basedOn w:val="DefaultParagraphFont"/>
    <w:uiPriority w:val="99"/>
    <w:semiHidden/>
    <w:unhideWhenUsed/>
    <w:rsid w:val="008B1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780">
      <w:bodyDiv w:val="1"/>
      <w:marLeft w:val="0"/>
      <w:marRight w:val="0"/>
      <w:marTop w:val="0"/>
      <w:marBottom w:val="0"/>
      <w:divBdr>
        <w:top w:val="none" w:sz="0" w:space="0" w:color="auto"/>
        <w:left w:val="none" w:sz="0" w:space="0" w:color="auto"/>
        <w:bottom w:val="none" w:sz="0" w:space="0" w:color="auto"/>
        <w:right w:val="none" w:sz="0" w:space="0" w:color="auto"/>
      </w:divBdr>
      <w:divsChild>
        <w:div w:id="1749421897">
          <w:marLeft w:val="0"/>
          <w:marRight w:val="0"/>
          <w:marTop w:val="0"/>
          <w:marBottom w:val="0"/>
          <w:divBdr>
            <w:top w:val="none" w:sz="0" w:space="0" w:color="auto"/>
            <w:left w:val="none" w:sz="0" w:space="0" w:color="auto"/>
            <w:bottom w:val="none" w:sz="0" w:space="0" w:color="auto"/>
            <w:right w:val="none" w:sz="0" w:space="0" w:color="auto"/>
          </w:divBdr>
        </w:div>
      </w:divsChild>
    </w:div>
    <w:div w:id="467166078">
      <w:bodyDiv w:val="1"/>
      <w:marLeft w:val="0"/>
      <w:marRight w:val="0"/>
      <w:marTop w:val="0"/>
      <w:marBottom w:val="0"/>
      <w:divBdr>
        <w:top w:val="none" w:sz="0" w:space="0" w:color="auto"/>
        <w:left w:val="none" w:sz="0" w:space="0" w:color="auto"/>
        <w:bottom w:val="none" w:sz="0" w:space="0" w:color="auto"/>
        <w:right w:val="none" w:sz="0" w:space="0" w:color="auto"/>
      </w:divBdr>
      <w:divsChild>
        <w:div w:id="773289379">
          <w:marLeft w:val="0"/>
          <w:marRight w:val="0"/>
          <w:marTop w:val="0"/>
          <w:marBottom w:val="0"/>
          <w:divBdr>
            <w:top w:val="none" w:sz="0" w:space="0" w:color="auto"/>
            <w:left w:val="none" w:sz="0" w:space="0" w:color="auto"/>
            <w:bottom w:val="none" w:sz="0" w:space="0" w:color="auto"/>
            <w:right w:val="none" w:sz="0" w:space="0" w:color="auto"/>
          </w:divBdr>
        </w:div>
      </w:divsChild>
    </w:div>
    <w:div w:id="2042784417">
      <w:bodyDiv w:val="1"/>
      <w:marLeft w:val="0"/>
      <w:marRight w:val="0"/>
      <w:marTop w:val="0"/>
      <w:marBottom w:val="0"/>
      <w:divBdr>
        <w:top w:val="none" w:sz="0" w:space="0" w:color="auto"/>
        <w:left w:val="none" w:sz="0" w:space="0" w:color="auto"/>
        <w:bottom w:val="none" w:sz="0" w:space="0" w:color="auto"/>
        <w:right w:val="none" w:sz="0" w:space="0" w:color="auto"/>
      </w:divBdr>
      <w:divsChild>
        <w:div w:id="1043675543">
          <w:marLeft w:val="0"/>
          <w:marRight w:val="0"/>
          <w:marTop w:val="0"/>
          <w:marBottom w:val="0"/>
          <w:divBdr>
            <w:top w:val="none" w:sz="0" w:space="0" w:color="auto"/>
            <w:left w:val="none" w:sz="0" w:space="0" w:color="auto"/>
            <w:bottom w:val="none" w:sz="0" w:space="0" w:color="auto"/>
            <w:right w:val="none" w:sz="0" w:space="0" w:color="auto"/>
          </w:divBdr>
        </w:div>
      </w:divsChild>
    </w:div>
    <w:div w:id="2094164679">
      <w:bodyDiv w:val="1"/>
      <w:marLeft w:val="0"/>
      <w:marRight w:val="0"/>
      <w:marTop w:val="0"/>
      <w:marBottom w:val="0"/>
      <w:divBdr>
        <w:top w:val="none" w:sz="0" w:space="0" w:color="auto"/>
        <w:left w:val="none" w:sz="0" w:space="0" w:color="auto"/>
        <w:bottom w:val="none" w:sz="0" w:space="0" w:color="auto"/>
        <w:right w:val="none" w:sz="0" w:space="0" w:color="auto"/>
      </w:divBdr>
      <w:divsChild>
        <w:div w:id="20174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652527/python-try-except-with-of-if-el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lbergh/IntroToProg-Python-Mod05"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check-if-a-text-file-empty-in-pytho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Python\Assignments\Assign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3C5287821348FD86926B6AC7DFAA79"/>
        <w:category>
          <w:name w:val="General"/>
          <w:gallery w:val="placeholder"/>
        </w:category>
        <w:types>
          <w:type w:val="bbPlcHdr"/>
        </w:types>
        <w:behaviors>
          <w:behavior w:val="content"/>
        </w:behaviors>
        <w:guid w:val="{08F40B04-4CDF-4163-8B3E-83987425A9D6}"/>
      </w:docPartPr>
      <w:docPartBody>
        <w:p w:rsidR="00101578" w:rsidRDefault="00000000">
          <w:pPr>
            <w:pStyle w:val="473C5287821348FD86926B6AC7DFAA79"/>
          </w:pPr>
          <w:r w:rsidRPr="007B0910">
            <w:rPr>
              <w:rStyle w:val="PlaceholderText"/>
            </w:rPr>
            <w:t>[Author]</w:t>
          </w:r>
        </w:p>
      </w:docPartBody>
    </w:docPart>
    <w:docPart>
      <w:docPartPr>
        <w:name w:val="5F012EB5D30248CAA5B926FAC0FB55C0"/>
        <w:category>
          <w:name w:val="General"/>
          <w:gallery w:val="placeholder"/>
        </w:category>
        <w:types>
          <w:type w:val="bbPlcHdr"/>
        </w:types>
        <w:behaviors>
          <w:behavior w:val="content"/>
        </w:behaviors>
        <w:guid w:val="{7EBF6523-3D74-432A-9FEA-6D173842791D}"/>
      </w:docPartPr>
      <w:docPartBody>
        <w:p w:rsidR="00101578" w:rsidRDefault="00000000">
          <w:pPr>
            <w:pStyle w:val="5F012EB5D30248CAA5B926FAC0FB55C0"/>
          </w:pPr>
          <w:r w:rsidRPr="007B0910">
            <w:rPr>
              <w:rStyle w:val="PlaceholderText"/>
            </w:rPr>
            <w:t>[Publish Date]</w:t>
          </w:r>
        </w:p>
      </w:docPartBody>
    </w:docPart>
    <w:docPart>
      <w:docPartPr>
        <w:name w:val="C1B329CC4BA242BFBD7A826E6BEE5799"/>
        <w:category>
          <w:name w:val="General"/>
          <w:gallery w:val="placeholder"/>
        </w:category>
        <w:types>
          <w:type w:val="bbPlcHdr"/>
        </w:types>
        <w:behaviors>
          <w:behavior w:val="content"/>
        </w:behaviors>
        <w:guid w:val="{2BB2D3F0-3F69-4FC7-8DF6-B23808FC9822}"/>
      </w:docPartPr>
      <w:docPartBody>
        <w:p w:rsidR="00101578" w:rsidRDefault="00000000">
          <w:pPr>
            <w:pStyle w:val="C1B329CC4BA242BFBD7A826E6BEE5799"/>
          </w:pPr>
          <w:r w:rsidRPr="007B0910">
            <w:rPr>
              <w:rStyle w:val="PlaceholderText"/>
            </w:rPr>
            <w:t>[Title]</w:t>
          </w:r>
        </w:p>
      </w:docPartBody>
    </w:docPart>
    <w:docPart>
      <w:docPartPr>
        <w:name w:val="A68AA820F97D4164842C803123E322FE"/>
        <w:category>
          <w:name w:val="General"/>
          <w:gallery w:val="placeholder"/>
        </w:category>
        <w:types>
          <w:type w:val="bbPlcHdr"/>
        </w:types>
        <w:behaviors>
          <w:behavior w:val="content"/>
        </w:behaviors>
        <w:guid w:val="{0CB28E18-7237-4DA3-AC59-5DF11571B053}"/>
      </w:docPartPr>
      <w:docPartBody>
        <w:p w:rsidR="00101578" w:rsidRDefault="00000000">
          <w:pPr>
            <w:pStyle w:val="A68AA820F97D4164842C803123E322FE"/>
          </w:pPr>
          <w:r w:rsidRPr="007B091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86"/>
    <w:rsid w:val="00101578"/>
    <w:rsid w:val="00143CB8"/>
    <w:rsid w:val="00AE5E28"/>
    <w:rsid w:val="00FB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473C5287821348FD86926B6AC7DFAA79">
    <w:name w:val="473C5287821348FD86926B6AC7DFAA79"/>
  </w:style>
  <w:style w:type="paragraph" w:customStyle="1" w:styleId="5F012EB5D30248CAA5B926FAC0FB55C0">
    <w:name w:val="5F012EB5D30248CAA5B926FAC0FB55C0"/>
  </w:style>
  <w:style w:type="paragraph" w:customStyle="1" w:styleId="C1B329CC4BA242BFBD7A826E6BEE5799">
    <w:name w:val="C1B329CC4BA242BFBD7A826E6BEE5799"/>
  </w:style>
  <w:style w:type="paragraph" w:customStyle="1" w:styleId="A68AA820F97D4164842C803123E322FE">
    <w:name w:val="A68AA820F97D4164842C803123E32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Assignment_Template</Template>
  <TotalTime>207</TotalTime>
  <Pages>5</Pages>
  <Words>1245</Words>
  <Characters>5644</Characters>
  <Application>Microsoft Office Word</Application>
  <DocSecurity>0</DocSecurity>
  <Lines>95</Lines>
  <Paragraphs>39</Paragraphs>
  <ScaleCrop>false</ScaleCrop>
  <HeadingPairs>
    <vt:vector size="2" baseType="variant">
      <vt:variant>
        <vt:lpstr>Title</vt:lpstr>
      </vt:variant>
      <vt:variant>
        <vt:i4>1</vt:i4>
      </vt:variant>
    </vt:vector>
  </HeadingPairs>
  <TitlesOfParts>
    <vt:vector size="1" baseType="lpstr">
      <vt:lpstr>Assignment 05</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05</dc:title>
  <dc:subject/>
  <dc:creator>Rebecca Bergh</dc:creator>
  <cp:keywords/>
  <dc:description/>
  <cp:lastModifiedBy>Rebecca Bergh</cp:lastModifiedBy>
  <cp:revision>7</cp:revision>
  <dcterms:created xsi:type="dcterms:W3CDTF">2024-07-28T22:38:00Z</dcterms:created>
  <dcterms:modified xsi:type="dcterms:W3CDTF">2024-07-31T04:18:00Z</dcterms:modified>
</cp:coreProperties>
</file>